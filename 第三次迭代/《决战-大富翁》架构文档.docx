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5D70E" w14:textId="2F59A1A1" w:rsidR="0028016E" w:rsidRDefault="0043183D">
      <w:pPr>
        <w:pStyle w:val="a3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0265B">
        <w:t>&lt;</w:t>
      </w:r>
      <w:r w:rsidR="00177ED7">
        <w:rPr>
          <w:rFonts w:hint="eastAsia"/>
          <w:lang w:eastAsia="zh-CN"/>
        </w:rPr>
        <w:t>决战</w:t>
      </w:r>
      <w:r w:rsidR="00177ED7">
        <w:rPr>
          <w:rFonts w:hint="eastAsia"/>
          <w:lang w:eastAsia="zh-CN"/>
        </w:rPr>
        <w:t>-</w:t>
      </w:r>
      <w:r w:rsidR="00177ED7">
        <w:rPr>
          <w:rFonts w:hint="eastAsia"/>
          <w:lang w:eastAsia="zh-CN"/>
        </w:rPr>
        <w:t>大富翁</w:t>
      </w:r>
      <w:r w:rsidR="00C0265B">
        <w:rPr>
          <w:rFonts w:hint="eastAsia"/>
          <w:lang w:eastAsia="zh-CN"/>
        </w:rPr>
        <w:t>&gt;</w:t>
      </w:r>
      <w:r>
        <w:fldChar w:fldCharType="end"/>
      </w:r>
    </w:p>
    <w:p w14:paraId="36D831E4" w14:textId="77777777" w:rsidR="0028016E" w:rsidRDefault="0043183D">
      <w:pPr>
        <w:pStyle w:val="a3"/>
      </w:pPr>
      <w:fldSimple w:instr=" TITLE  \* MERGEFORMAT ">
        <w:r w:rsidR="00C0265B">
          <w:t>Software Architecture Document</w:t>
        </w:r>
      </w:fldSimple>
    </w:p>
    <w:p w14:paraId="1EFED0C5" w14:textId="40F7D712" w:rsidR="0028016E" w:rsidRDefault="0043183D">
      <w:pPr>
        <w:pStyle w:val="1"/>
      </w:pPr>
      <w:bookmarkStart w:id="0" w:name="_Toc456598586"/>
      <w:bookmarkStart w:id="1" w:name="_Toc492766840"/>
      <w:r>
        <w:t>Introduction</w:t>
      </w:r>
      <w:bookmarkEnd w:id="0"/>
      <w:bookmarkEnd w:id="1"/>
    </w:p>
    <w:p w14:paraId="7F02B0D1" w14:textId="4F61FF2A" w:rsidR="00C0265B" w:rsidRPr="00C0265B" w:rsidRDefault="00C0265B" w:rsidP="00C0265B">
      <w:pPr>
        <w:ind w:left="720"/>
        <w:rPr>
          <w:lang w:eastAsia="zh-CN"/>
        </w:rPr>
      </w:pPr>
      <w:r>
        <w:rPr>
          <w:rFonts w:hint="eastAsia"/>
          <w:lang w:eastAsia="zh-CN"/>
        </w:rPr>
        <w:t>该软件架构文档，主要介绍了《决战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大富翁》游戏的设计情况，采用用例视图、逻辑视图、进程视图、部署视图、实施视图等视图从不同角度进行设计，适用于不同层面分工的人员。</w:t>
      </w:r>
    </w:p>
    <w:p w14:paraId="66FA7472" w14:textId="6DBBDC10" w:rsidR="0028016E" w:rsidRDefault="0043183D">
      <w:pPr>
        <w:pStyle w:val="1"/>
      </w:pPr>
      <w:bookmarkStart w:id="2" w:name="_Toc492766846"/>
      <w:r>
        <w:t>Architectural Representation</w:t>
      </w:r>
      <w:bookmarkEnd w:id="2"/>
      <w:r>
        <w:t xml:space="preserve"> </w:t>
      </w:r>
    </w:p>
    <w:p w14:paraId="5AF65250" w14:textId="71643233" w:rsidR="00C0265B" w:rsidRDefault="00C0265B" w:rsidP="00C0265B">
      <w:pPr>
        <w:ind w:left="720"/>
        <w:rPr>
          <w:lang w:eastAsia="zh-CN"/>
        </w:rPr>
      </w:pPr>
      <w:r>
        <w:rPr>
          <w:rFonts w:hint="eastAsia"/>
          <w:lang w:eastAsia="zh-CN"/>
        </w:rPr>
        <w:t>用例视图：主要使用用例图、活动图进行描述</w:t>
      </w:r>
    </w:p>
    <w:p w14:paraId="6ED68FF5" w14:textId="2D223CAC" w:rsidR="00C0265B" w:rsidRDefault="00C0265B" w:rsidP="00C0265B">
      <w:pPr>
        <w:ind w:left="720"/>
        <w:rPr>
          <w:lang w:eastAsia="zh-CN"/>
        </w:rPr>
      </w:pPr>
      <w:r>
        <w:rPr>
          <w:rFonts w:hint="eastAsia"/>
          <w:lang w:eastAsia="zh-CN"/>
        </w:rPr>
        <w:t>逻辑视图：主要采用包图，对整个系统划分为不同层次，分别进行设计</w:t>
      </w:r>
    </w:p>
    <w:p w14:paraId="157E52C7" w14:textId="78F03A71" w:rsidR="00C0265B" w:rsidRDefault="00C0265B" w:rsidP="00C0265B">
      <w:pPr>
        <w:ind w:left="720"/>
        <w:rPr>
          <w:lang w:eastAsia="zh-CN"/>
        </w:rPr>
      </w:pPr>
      <w:r>
        <w:rPr>
          <w:rFonts w:hint="eastAsia"/>
          <w:lang w:eastAsia="zh-CN"/>
        </w:rPr>
        <w:t>进程视图：主要采用系统顺序图对系统不同角色间的交互进行分析设计</w:t>
      </w:r>
    </w:p>
    <w:p w14:paraId="180F52DE" w14:textId="3CDEC66F" w:rsidR="00C0265B" w:rsidRPr="00C0265B" w:rsidRDefault="00C0265B" w:rsidP="00C0265B">
      <w:pPr>
        <w:ind w:left="720"/>
        <w:rPr>
          <w:lang w:eastAsia="zh-CN"/>
        </w:rPr>
      </w:pPr>
      <w:r>
        <w:rPr>
          <w:rFonts w:hint="eastAsia"/>
          <w:lang w:eastAsia="zh-CN"/>
        </w:rPr>
        <w:t>部署视图：采用部署图对系统的硬件方面进行分析设计</w:t>
      </w:r>
    </w:p>
    <w:p w14:paraId="380F2FE0" w14:textId="68EF8953" w:rsidR="0028016E" w:rsidRDefault="0043183D">
      <w:pPr>
        <w:pStyle w:val="1"/>
      </w:pPr>
      <w:bookmarkStart w:id="3" w:name="_Toc492766847"/>
      <w:r>
        <w:t>Architectural Goals and Constraints</w:t>
      </w:r>
      <w:bookmarkEnd w:id="3"/>
      <w:r>
        <w:t xml:space="preserve"> </w:t>
      </w:r>
    </w:p>
    <w:p w14:paraId="48741F2D" w14:textId="7E60C57F" w:rsidR="00C0265B" w:rsidRPr="00C0265B" w:rsidRDefault="00C0265B" w:rsidP="00C0265B">
      <w:pPr>
        <w:ind w:left="720"/>
        <w:rPr>
          <w:lang w:eastAsia="zh-CN"/>
        </w:rPr>
      </w:pPr>
      <w:r>
        <w:rPr>
          <w:rFonts w:hint="eastAsia"/>
          <w:lang w:eastAsia="zh-CN"/>
        </w:rPr>
        <w:t>该系统</w:t>
      </w:r>
      <w:r w:rsidR="00873E87">
        <w:rPr>
          <w:rFonts w:hint="eastAsia"/>
          <w:lang w:eastAsia="zh-CN"/>
        </w:rPr>
        <w:t>采用低耦合高类聚的方式进行设计，在推出产品后，可以后续的对该游戏补充和修改游戏功能，方便去拓展游戏的可玩性，保证游戏的生存周期。另外，系统提供后台数据库，可以方便玩家保存游戏进度，提高用户友好性。</w:t>
      </w:r>
    </w:p>
    <w:p w14:paraId="29EE7018" w14:textId="77777777" w:rsidR="0028016E" w:rsidRDefault="0043183D">
      <w:pPr>
        <w:pStyle w:val="1"/>
      </w:pPr>
      <w:bookmarkStart w:id="4" w:name="_Toc492766848"/>
      <w:r>
        <w:t>Use-Case View</w:t>
      </w:r>
      <w:bookmarkEnd w:id="4"/>
      <w:r>
        <w:t xml:space="preserve"> </w:t>
      </w:r>
    </w:p>
    <w:p w14:paraId="624D2364" w14:textId="05A3EC14" w:rsidR="0028016E" w:rsidRDefault="0043183D">
      <w:pPr>
        <w:pStyle w:val="2"/>
      </w:pPr>
      <w:bookmarkStart w:id="5" w:name="_Toc492766849"/>
      <w:r>
        <w:t>Use-Case Realizations</w:t>
      </w:r>
      <w:bookmarkEnd w:id="5"/>
    </w:p>
    <w:p w14:paraId="4D70D1E4" w14:textId="5FD9ECA7" w:rsidR="00873E87" w:rsidRPr="00873E87" w:rsidRDefault="006863B7" w:rsidP="00873E87">
      <w:pPr>
        <w:rPr>
          <w:lang w:eastAsia="zh-CN"/>
        </w:rPr>
      </w:pPr>
      <w:r>
        <w:rPr>
          <w:noProof/>
        </w:rPr>
        <w:pict w14:anchorId="3C939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alt="" style="position:absolute;margin-left:37.3pt;margin-top:3.45pt;width:250.65pt;height:315.85pt;z-index:1;mso-wrap-edited:f;mso-width-percent:0;mso-height-percent:0;mso-position-horizontal-relative:text;mso-position-vertical-relative:text;mso-width-percent:0;mso-height-percent:0;mso-width-relative:page;mso-height-relative:page">
            <v:imagedata r:id="rId7" o:title="2eda404ed16cbf386ef003411f1bd48"/>
          </v:shape>
        </w:pict>
      </w:r>
      <w:r w:rsidR="00873E87">
        <w:rPr>
          <w:rFonts w:hint="eastAsia"/>
          <w:lang w:eastAsia="zh-CN"/>
        </w:rPr>
        <w:t xml:space="preserve"> </w:t>
      </w:r>
      <w:r w:rsidR="00873E87">
        <w:rPr>
          <w:lang w:eastAsia="zh-CN"/>
        </w:rPr>
        <w:t xml:space="preserve">             </w:t>
      </w:r>
    </w:p>
    <w:p w14:paraId="584C6EE6" w14:textId="2610715E" w:rsidR="0028016E" w:rsidRDefault="0028016E"/>
    <w:p w14:paraId="6223A39B" w14:textId="0C484EBF" w:rsidR="00873E87" w:rsidRDefault="00873E87"/>
    <w:p w14:paraId="4D01BC45" w14:textId="2079FAB2" w:rsidR="00873E87" w:rsidRDefault="00873E87"/>
    <w:p w14:paraId="02934660" w14:textId="6062040D" w:rsidR="00873E87" w:rsidRDefault="00873E87"/>
    <w:p w14:paraId="2B425817" w14:textId="73335E14" w:rsidR="00873E87" w:rsidRDefault="00873E87"/>
    <w:p w14:paraId="14AD1E47" w14:textId="36650D5F" w:rsidR="00873E87" w:rsidRDefault="00873E87"/>
    <w:p w14:paraId="5DBEBA72" w14:textId="43E82FF0" w:rsidR="00873E87" w:rsidRDefault="00873E87"/>
    <w:p w14:paraId="3D83D4F7" w14:textId="42C02EFB" w:rsidR="00873E87" w:rsidRDefault="00873E87"/>
    <w:p w14:paraId="61D7303E" w14:textId="4C514570" w:rsidR="00873E87" w:rsidRDefault="00873E87"/>
    <w:p w14:paraId="64E1A776" w14:textId="5C1DC497" w:rsidR="00873E87" w:rsidRDefault="00873E87"/>
    <w:p w14:paraId="7D0BBE80" w14:textId="7481AFBA" w:rsidR="00873E87" w:rsidRDefault="00873E87"/>
    <w:p w14:paraId="2E3F78C5" w14:textId="2666A395" w:rsidR="00873E87" w:rsidRDefault="00873E87"/>
    <w:p w14:paraId="4A9E4A25" w14:textId="45D6CBDA" w:rsidR="00873E87" w:rsidRDefault="00873E87"/>
    <w:p w14:paraId="5C575711" w14:textId="162B2B48" w:rsidR="00873E87" w:rsidRDefault="00873E87"/>
    <w:p w14:paraId="112828C6" w14:textId="4A251B9D" w:rsidR="00873E87" w:rsidRDefault="00873E87"/>
    <w:p w14:paraId="0CA126BD" w14:textId="65FBF23C" w:rsidR="00873E87" w:rsidRDefault="00873E87"/>
    <w:p w14:paraId="0D88E18F" w14:textId="2B76D22A" w:rsidR="00873E87" w:rsidRDefault="00873E87"/>
    <w:p w14:paraId="08695CF8" w14:textId="7E7F1E04" w:rsidR="00873E87" w:rsidRDefault="00873E87"/>
    <w:p w14:paraId="6DAF79CF" w14:textId="1AD6D3E8" w:rsidR="00873E87" w:rsidRDefault="00873E87"/>
    <w:p w14:paraId="3E8C1A1D" w14:textId="2C5BF8D2" w:rsidR="00873E87" w:rsidRDefault="00873E87"/>
    <w:p w14:paraId="5F65505A" w14:textId="04B9507F" w:rsidR="00873E87" w:rsidRDefault="00873E87"/>
    <w:p w14:paraId="5451D3B4" w14:textId="7571B390" w:rsidR="00873E87" w:rsidRDefault="00873E87"/>
    <w:p w14:paraId="260290BA" w14:textId="0EDEB1E0" w:rsidR="00873E87" w:rsidRDefault="00873E87"/>
    <w:p w14:paraId="105A8C89" w14:textId="6E68269C" w:rsidR="00873E87" w:rsidRDefault="00873E87"/>
    <w:p w14:paraId="2C9E1C38" w14:textId="13D5F745" w:rsidR="00873E87" w:rsidRDefault="00873E87"/>
    <w:p w14:paraId="127BD91A" w14:textId="174B743D" w:rsidR="00873E87" w:rsidRDefault="00873E87"/>
    <w:p w14:paraId="44B7157C" w14:textId="1F8893BE" w:rsidR="00873E87" w:rsidRDefault="00873E87"/>
    <w:p w14:paraId="55989226" w14:textId="0C867974" w:rsidR="00873E87" w:rsidRDefault="00873E87"/>
    <w:p w14:paraId="1DEE15B5" w14:textId="4658A3C6" w:rsidR="00873E87" w:rsidRDefault="00873E87"/>
    <w:p w14:paraId="518FCC5A" w14:textId="4DFCF743" w:rsidR="00873E87" w:rsidRDefault="006863B7">
      <w:pPr>
        <w:rPr>
          <w:b/>
          <w:bCs/>
          <w:sz w:val="32"/>
          <w:szCs w:val="32"/>
          <w:lang w:eastAsia="zh-CN"/>
        </w:rPr>
      </w:pPr>
      <w:r>
        <w:rPr>
          <w:b/>
          <w:bCs/>
          <w:noProof/>
          <w:sz w:val="32"/>
          <w:szCs w:val="32"/>
        </w:rPr>
        <w:lastRenderedPageBreak/>
        <w:pict w14:anchorId="56592454">
          <v:shape id="_x0000_s1035" type="#_x0000_t75" alt="" style="position:absolute;margin-left:59.75pt;margin-top:20.2pt;width:96.45pt;height:222.3pt;z-index:2;mso-wrap-edited:f;mso-width-percent:0;mso-height-percent:0;mso-position-horizontal-relative:text;mso-position-vertical-relative:text;mso-width-percent:0;mso-height-percent:0;mso-width-relative:page;mso-height-relative:page">
            <v:imagedata r:id="rId8" o:title="2c1bf679c6da0514b788e2f810eef45"/>
          </v:shape>
        </w:pict>
      </w:r>
      <w:r w:rsidR="00873E87" w:rsidRPr="00873E87">
        <w:rPr>
          <w:rFonts w:hint="eastAsia"/>
          <w:b/>
          <w:bCs/>
          <w:sz w:val="32"/>
          <w:szCs w:val="32"/>
          <w:lang w:eastAsia="zh-CN"/>
        </w:rPr>
        <w:t>开始游戏</w:t>
      </w:r>
      <w:r w:rsidR="00873E87">
        <w:rPr>
          <w:rFonts w:hint="eastAsia"/>
          <w:b/>
          <w:bCs/>
          <w:sz w:val="32"/>
          <w:szCs w:val="32"/>
          <w:lang w:eastAsia="zh-CN"/>
        </w:rPr>
        <w:t xml:space="preserve"> </w:t>
      </w:r>
      <w:r w:rsidR="00873E87">
        <w:rPr>
          <w:b/>
          <w:bCs/>
          <w:sz w:val="32"/>
          <w:szCs w:val="32"/>
          <w:lang w:eastAsia="zh-CN"/>
        </w:rPr>
        <w:t xml:space="preserve"> </w:t>
      </w:r>
    </w:p>
    <w:p w14:paraId="7CA692BD" w14:textId="77777777" w:rsidR="00873E87" w:rsidRPr="00873E87" w:rsidRDefault="00873E87">
      <w:pPr>
        <w:rPr>
          <w:b/>
          <w:bCs/>
          <w:sz w:val="32"/>
          <w:szCs w:val="32"/>
          <w:lang w:eastAsia="zh-CN"/>
        </w:rPr>
      </w:pPr>
    </w:p>
    <w:p w14:paraId="118289DC" w14:textId="57EF817B" w:rsidR="00873E87" w:rsidRDefault="00873E87">
      <w:pPr>
        <w:rPr>
          <w:lang w:eastAsia="zh-CN"/>
        </w:rPr>
      </w:pPr>
    </w:p>
    <w:p w14:paraId="1A472D3E" w14:textId="7807EC19" w:rsidR="00873E87" w:rsidRDefault="00873E87">
      <w:pPr>
        <w:rPr>
          <w:lang w:eastAsia="zh-CN"/>
        </w:rPr>
      </w:pPr>
    </w:p>
    <w:p w14:paraId="62F9822D" w14:textId="543BE892" w:rsidR="00873E87" w:rsidRDefault="00873E87">
      <w:pPr>
        <w:rPr>
          <w:lang w:eastAsia="zh-CN"/>
        </w:rPr>
      </w:pPr>
    </w:p>
    <w:p w14:paraId="19560A73" w14:textId="3FA9B679" w:rsidR="00873E87" w:rsidRDefault="00873E87">
      <w:pPr>
        <w:rPr>
          <w:lang w:eastAsia="zh-CN"/>
        </w:rPr>
      </w:pPr>
    </w:p>
    <w:p w14:paraId="6CCA27A8" w14:textId="0F93F1F8" w:rsidR="00873E87" w:rsidRDefault="00873E87">
      <w:pPr>
        <w:rPr>
          <w:lang w:eastAsia="zh-CN"/>
        </w:rPr>
      </w:pPr>
    </w:p>
    <w:p w14:paraId="39B67F66" w14:textId="3D3478D2" w:rsidR="00873E87" w:rsidRDefault="00873E87">
      <w:pPr>
        <w:rPr>
          <w:lang w:eastAsia="zh-CN"/>
        </w:rPr>
      </w:pPr>
    </w:p>
    <w:p w14:paraId="210BEEA0" w14:textId="1568626A" w:rsidR="00873E87" w:rsidRDefault="00873E87">
      <w:pPr>
        <w:rPr>
          <w:lang w:eastAsia="zh-CN"/>
        </w:rPr>
      </w:pPr>
    </w:p>
    <w:p w14:paraId="609434C7" w14:textId="2E571880" w:rsidR="00873E87" w:rsidRDefault="00873E87">
      <w:pPr>
        <w:rPr>
          <w:lang w:eastAsia="zh-CN"/>
        </w:rPr>
      </w:pPr>
    </w:p>
    <w:p w14:paraId="5E53B70C" w14:textId="7BB40632" w:rsidR="00873E87" w:rsidRDefault="00873E87">
      <w:pPr>
        <w:rPr>
          <w:lang w:eastAsia="zh-CN"/>
        </w:rPr>
      </w:pPr>
    </w:p>
    <w:p w14:paraId="7D8F04F7" w14:textId="2E17CAE5" w:rsidR="00873E87" w:rsidRDefault="00873E87">
      <w:pPr>
        <w:rPr>
          <w:lang w:eastAsia="zh-CN"/>
        </w:rPr>
      </w:pPr>
    </w:p>
    <w:p w14:paraId="61CF87DC" w14:textId="1F6F9EC5" w:rsidR="00873E87" w:rsidRDefault="00873E87">
      <w:pPr>
        <w:rPr>
          <w:lang w:eastAsia="zh-CN"/>
        </w:rPr>
      </w:pPr>
    </w:p>
    <w:p w14:paraId="182A9DC5" w14:textId="7D429B5D" w:rsidR="00873E87" w:rsidRDefault="00873E87">
      <w:pPr>
        <w:rPr>
          <w:lang w:eastAsia="zh-CN"/>
        </w:rPr>
      </w:pPr>
    </w:p>
    <w:p w14:paraId="7F4F4667" w14:textId="2588D645" w:rsidR="00873E87" w:rsidRDefault="00873E87">
      <w:pPr>
        <w:rPr>
          <w:lang w:eastAsia="zh-CN"/>
        </w:rPr>
      </w:pPr>
    </w:p>
    <w:p w14:paraId="0D90DA14" w14:textId="09000DC4" w:rsidR="00873E87" w:rsidRDefault="00873E87">
      <w:pPr>
        <w:rPr>
          <w:lang w:eastAsia="zh-CN"/>
        </w:rPr>
      </w:pPr>
    </w:p>
    <w:p w14:paraId="621CD186" w14:textId="498795D0" w:rsidR="00873E87" w:rsidRDefault="00873E87">
      <w:pPr>
        <w:rPr>
          <w:lang w:eastAsia="zh-CN"/>
        </w:rPr>
      </w:pPr>
    </w:p>
    <w:p w14:paraId="718B3888" w14:textId="5CEE44AE" w:rsidR="00873E87" w:rsidRDefault="00873E87">
      <w:pPr>
        <w:rPr>
          <w:lang w:eastAsia="zh-CN"/>
        </w:rPr>
      </w:pPr>
    </w:p>
    <w:p w14:paraId="3BCDB116" w14:textId="4285943F" w:rsidR="00873E87" w:rsidRDefault="00873E87">
      <w:pPr>
        <w:rPr>
          <w:lang w:eastAsia="zh-CN"/>
        </w:rPr>
      </w:pPr>
    </w:p>
    <w:p w14:paraId="19950E47" w14:textId="10B47C73" w:rsidR="00873E87" w:rsidRPr="00873E87" w:rsidRDefault="00873E87">
      <w:pPr>
        <w:rPr>
          <w:b/>
          <w:bCs/>
          <w:sz w:val="32"/>
          <w:szCs w:val="32"/>
          <w:lang w:eastAsia="zh-CN"/>
        </w:rPr>
      </w:pPr>
      <w:r w:rsidRPr="00873E87">
        <w:rPr>
          <w:rFonts w:hint="eastAsia"/>
          <w:b/>
          <w:bCs/>
          <w:sz w:val="32"/>
          <w:szCs w:val="32"/>
          <w:lang w:eastAsia="zh-CN"/>
        </w:rPr>
        <w:t>行走、挑战道馆和购买土地</w:t>
      </w:r>
    </w:p>
    <w:p w14:paraId="786D1E55" w14:textId="445E98F6" w:rsidR="00873E87" w:rsidRDefault="006863B7">
      <w:pPr>
        <w:rPr>
          <w:lang w:eastAsia="zh-CN"/>
        </w:rPr>
      </w:pPr>
      <w:r>
        <w:rPr>
          <w:noProof/>
        </w:rPr>
        <w:pict w14:anchorId="5C14534F">
          <v:shape id="_x0000_s1034" type="#_x0000_t75" alt="" style="position:absolute;margin-left:46.2pt;margin-top:7.5pt;width:116.2pt;height:296pt;z-index:3;mso-wrap-edited:f;mso-width-percent:0;mso-height-percent:0;mso-position-horizontal-relative:text;mso-position-vertical-relative:text;mso-width-percent:0;mso-height-percent:0;mso-width-relative:page;mso-height-relative:page">
            <v:imagedata r:id="rId9" o:title="278c17b991bf6514a40c170a1bfe90d"/>
          </v:shape>
        </w:pict>
      </w:r>
    </w:p>
    <w:p w14:paraId="4D17E0AF" w14:textId="7CBF7D61" w:rsidR="00873E87" w:rsidRDefault="00873E87">
      <w:pPr>
        <w:rPr>
          <w:lang w:eastAsia="zh-CN"/>
        </w:rPr>
      </w:pPr>
    </w:p>
    <w:p w14:paraId="5939F390" w14:textId="06DFC6A2" w:rsidR="00873E87" w:rsidRDefault="00873E87">
      <w:pPr>
        <w:rPr>
          <w:lang w:eastAsia="zh-CN"/>
        </w:rPr>
      </w:pPr>
    </w:p>
    <w:p w14:paraId="51D3F2E4" w14:textId="3B1691D5" w:rsidR="00873E87" w:rsidRDefault="00873E87">
      <w:pPr>
        <w:rPr>
          <w:lang w:eastAsia="zh-CN"/>
        </w:rPr>
      </w:pPr>
    </w:p>
    <w:p w14:paraId="6BE5664D" w14:textId="4B0D379E" w:rsidR="00873E87" w:rsidRDefault="00873E87">
      <w:pPr>
        <w:rPr>
          <w:lang w:eastAsia="zh-CN"/>
        </w:rPr>
      </w:pPr>
    </w:p>
    <w:p w14:paraId="551B7D4B" w14:textId="1AA2785F" w:rsidR="00873E87" w:rsidRDefault="00873E87">
      <w:pPr>
        <w:rPr>
          <w:lang w:eastAsia="zh-CN"/>
        </w:rPr>
      </w:pPr>
    </w:p>
    <w:p w14:paraId="65F08AFC" w14:textId="5810C168" w:rsidR="00873E87" w:rsidRDefault="00873E87">
      <w:pPr>
        <w:rPr>
          <w:lang w:eastAsia="zh-CN"/>
        </w:rPr>
      </w:pPr>
    </w:p>
    <w:p w14:paraId="15D8A726" w14:textId="339113A7" w:rsidR="00873E87" w:rsidRDefault="00873E87">
      <w:pPr>
        <w:rPr>
          <w:lang w:eastAsia="zh-CN"/>
        </w:rPr>
      </w:pPr>
    </w:p>
    <w:p w14:paraId="5FABC602" w14:textId="5BD81A7C" w:rsidR="00873E87" w:rsidRDefault="00873E87">
      <w:pPr>
        <w:rPr>
          <w:lang w:eastAsia="zh-CN"/>
        </w:rPr>
      </w:pPr>
    </w:p>
    <w:p w14:paraId="0C7CE622" w14:textId="2E956D16" w:rsidR="00873E87" w:rsidRDefault="00873E87">
      <w:pPr>
        <w:rPr>
          <w:lang w:eastAsia="zh-CN"/>
        </w:rPr>
      </w:pPr>
    </w:p>
    <w:p w14:paraId="3586AA74" w14:textId="0A45E63B" w:rsidR="00873E87" w:rsidRDefault="00873E87">
      <w:pPr>
        <w:rPr>
          <w:lang w:eastAsia="zh-CN"/>
        </w:rPr>
      </w:pPr>
    </w:p>
    <w:p w14:paraId="369E20DA" w14:textId="6B5F269B" w:rsidR="00873E87" w:rsidRDefault="00873E87">
      <w:pPr>
        <w:rPr>
          <w:lang w:eastAsia="zh-CN"/>
        </w:rPr>
      </w:pPr>
    </w:p>
    <w:p w14:paraId="3C58F93A" w14:textId="3C5DF5B8" w:rsidR="00873E87" w:rsidRDefault="00873E87">
      <w:pPr>
        <w:rPr>
          <w:lang w:eastAsia="zh-CN"/>
        </w:rPr>
      </w:pPr>
    </w:p>
    <w:p w14:paraId="7BA870E7" w14:textId="08003EB0" w:rsidR="00873E87" w:rsidRDefault="00873E87">
      <w:pPr>
        <w:rPr>
          <w:lang w:eastAsia="zh-CN"/>
        </w:rPr>
      </w:pPr>
    </w:p>
    <w:p w14:paraId="0C71A7A7" w14:textId="7F39709B" w:rsidR="00873E87" w:rsidRDefault="00873E87">
      <w:pPr>
        <w:rPr>
          <w:lang w:eastAsia="zh-CN"/>
        </w:rPr>
      </w:pPr>
    </w:p>
    <w:p w14:paraId="59A1DA53" w14:textId="31419146" w:rsidR="00873E87" w:rsidRDefault="00873E87">
      <w:pPr>
        <w:rPr>
          <w:lang w:eastAsia="zh-CN"/>
        </w:rPr>
      </w:pPr>
    </w:p>
    <w:p w14:paraId="3B6EEC38" w14:textId="2968E641" w:rsidR="00873E87" w:rsidRDefault="00873E87">
      <w:pPr>
        <w:rPr>
          <w:lang w:eastAsia="zh-CN"/>
        </w:rPr>
      </w:pPr>
    </w:p>
    <w:p w14:paraId="38561126" w14:textId="58DCA7DC" w:rsidR="00873E87" w:rsidRDefault="00873E87">
      <w:pPr>
        <w:rPr>
          <w:lang w:eastAsia="zh-CN"/>
        </w:rPr>
      </w:pPr>
    </w:p>
    <w:p w14:paraId="24208096" w14:textId="0DF1AFEB" w:rsidR="00873E87" w:rsidRDefault="00873E87">
      <w:pPr>
        <w:rPr>
          <w:lang w:eastAsia="zh-CN"/>
        </w:rPr>
      </w:pPr>
    </w:p>
    <w:p w14:paraId="0BF69168" w14:textId="0D34FDC1" w:rsidR="00873E87" w:rsidRDefault="00873E87">
      <w:pPr>
        <w:rPr>
          <w:lang w:eastAsia="zh-CN"/>
        </w:rPr>
      </w:pPr>
    </w:p>
    <w:p w14:paraId="44F786B7" w14:textId="66F7FDC2" w:rsidR="00873E87" w:rsidRDefault="00873E87">
      <w:pPr>
        <w:rPr>
          <w:lang w:eastAsia="zh-CN"/>
        </w:rPr>
      </w:pPr>
    </w:p>
    <w:p w14:paraId="52CEEF2A" w14:textId="67BA097A" w:rsidR="00873E87" w:rsidRDefault="00873E87">
      <w:pPr>
        <w:rPr>
          <w:lang w:eastAsia="zh-CN"/>
        </w:rPr>
      </w:pPr>
    </w:p>
    <w:p w14:paraId="670A8AC0" w14:textId="1A79C424" w:rsidR="00873E87" w:rsidRDefault="00873E87">
      <w:pPr>
        <w:rPr>
          <w:lang w:eastAsia="zh-CN"/>
        </w:rPr>
      </w:pPr>
    </w:p>
    <w:p w14:paraId="4C664B21" w14:textId="0B5D17B8" w:rsidR="00873E87" w:rsidRDefault="00873E87">
      <w:pPr>
        <w:rPr>
          <w:lang w:eastAsia="zh-CN"/>
        </w:rPr>
      </w:pPr>
    </w:p>
    <w:p w14:paraId="0D63A272" w14:textId="425BB685" w:rsidR="00873E87" w:rsidRDefault="00873E87">
      <w:pPr>
        <w:rPr>
          <w:lang w:eastAsia="zh-CN"/>
        </w:rPr>
      </w:pPr>
    </w:p>
    <w:p w14:paraId="30F0C738" w14:textId="77777777" w:rsidR="00873E87" w:rsidRDefault="00873E87">
      <w:pPr>
        <w:rPr>
          <w:b/>
          <w:bCs/>
          <w:sz w:val="32"/>
          <w:szCs w:val="32"/>
          <w:lang w:eastAsia="zh-CN"/>
        </w:rPr>
      </w:pPr>
    </w:p>
    <w:p w14:paraId="41BD2455" w14:textId="77777777" w:rsidR="00873E87" w:rsidRDefault="00873E87">
      <w:pPr>
        <w:rPr>
          <w:b/>
          <w:bCs/>
          <w:sz w:val="32"/>
          <w:szCs w:val="32"/>
          <w:lang w:eastAsia="zh-CN"/>
        </w:rPr>
      </w:pPr>
    </w:p>
    <w:p w14:paraId="5D965D76" w14:textId="77777777" w:rsidR="00873E87" w:rsidRDefault="00873E87">
      <w:pPr>
        <w:rPr>
          <w:b/>
          <w:bCs/>
          <w:sz w:val="32"/>
          <w:szCs w:val="32"/>
          <w:lang w:eastAsia="zh-CN"/>
        </w:rPr>
      </w:pPr>
    </w:p>
    <w:p w14:paraId="60D93F63" w14:textId="77777777" w:rsidR="00873E87" w:rsidRDefault="00873E87">
      <w:pPr>
        <w:rPr>
          <w:b/>
          <w:bCs/>
          <w:sz w:val="32"/>
          <w:szCs w:val="32"/>
          <w:lang w:eastAsia="zh-CN"/>
        </w:rPr>
      </w:pPr>
    </w:p>
    <w:p w14:paraId="5375F49E" w14:textId="55C6466D" w:rsidR="00873E87" w:rsidRPr="00873E87" w:rsidRDefault="00873E87">
      <w:pPr>
        <w:rPr>
          <w:b/>
          <w:bCs/>
          <w:sz w:val="32"/>
          <w:szCs w:val="32"/>
          <w:lang w:eastAsia="zh-CN"/>
        </w:rPr>
      </w:pPr>
      <w:r w:rsidRPr="00873E87">
        <w:rPr>
          <w:rFonts w:hint="eastAsia"/>
          <w:b/>
          <w:bCs/>
          <w:sz w:val="32"/>
          <w:szCs w:val="32"/>
          <w:lang w:eastAsia="zh-CN"/>
        </w:rPr>
        <w:lastRenderedPageBreak/>
        <w:t>购买商品</w:t>
      </w:r>
    </w:p>
    <w:p w14:paraId="0B3F9F2E" w14:textId="32889FD6" w:rsidR="00873E87" w:rsidRDefault="006863B7">
      <w:pPr>
        <w:rPr>
          <w:lang w:eastAsia="zh-CN"/>
        </w:rPr>
      </w:pPr>
      <w:r>
        <w:rPr>
          <w:noProof/>
        </w:rPr>
        <w:pict w14:anchorId="14718BC0">
          <v:shape id="_x0000_s1033" type="#_x0000_t75" alt="" style="position:absolute;margin-left:49.55pt;margin-top:9.45pt;width:92.4pt;height:242.75pt;z-index:4;mso-wrap-edited:f;mso-width-percent:0;mso-height-percent:0;mso-position-horizontal-relative:text;mso-position-vertical-relative:text;mso-width-percent:0;mso-height-percent:0;mso-width-relative:page;mso-height-relative:page">
            <v:imagedata r:id="rId10" o:title="afba447bdf7e2231507052161f2eeb6"/>
          </v:shape>
        </w:pict>
      </w:r>
    </w:p>
    <w:p w14:paraId="4B776B50" w14:textId="3F5CACC3" w:rsidR="00873E87" w:rsidRDefault="00873E87">
      <w:pPr>
        <w:rPr>
          <w:lang w:eastAsia="zh-CN"/>
        </w:rPr>
      </w:pPr>
    </w:p>
    <w:p w14:paraId="615C805E" w14:textId="34B57396" w:rsidR="00873E87" w:rsidRDefault="00873E87">
      <w:pPr>
        <w:rPr>
          <w:lang w:eastAsia="zh-CN"/>
        </w:rPr>
      </w:pPr>
    </w:p>
    <w:p w14:paraId="30200860" w14:textId="57EE1E45" w:rsidR="00873E87" w:rsidRDefault="00873E87">
      <w:pPr>
        <w:rPr>
          <w:lang w:eastAsia="zh-CN"/>
        </w:rPr>
      </w:pPr>
    </w:p>
    <w:p w14:paraId="650C1D46" w14:textId="1CCBE8F6" w:rsidR="00873E87" w:rsidRDefault="00873E87">
      <w:pPr>
        <w:rPr>
          <w:lang w:eastAsia="zh-CN"/>
        </w:rPr>
      </w:pPr>
    </w:p>
    <w:p w14:paraId="55B4F9BC" w14:textId="1ADD8F5E" w:rsidR="00873E87" w:rsidRDefault="00873E87">
      <w:pPr>
        <w:rPr>
          <w:lang w:eastAsia="zh-CN"/>
        </w:rPr>
      </w:pPr>
    </w:p>
    <w:p w14:paraId="40D1DC78" w14:textId="4E03C0D5" w:rsidR="00873E87" w:rsidRDefault="00873E87">
      <w:pPr>
        <w:rPr>
          <w:lang w:eastAsia="zh-CN"/>
        </w:rPr>
      </w:pPr>
    </w:p>
    <w:p w14:paraId="01099209" w14:textId="673410E6" w:rsidR="00873E87" w:rsidRDefault="00873E87">
      <w:pPr>
        <w:rPr>
          <w:lang w:eastAsia="zh-CN"/>
        </w:rPr>
      </w:pPr>
    </w:p>
    <w:p w14:paraId="53793925" w14:textId="6C9233D4" w:rsidR="00873E87" w:rsidRDefault="00873E87">
      <w:pPr>
        <w:rPr>
          <w:lang w:eastAsia="zh-CN"/>
        </w:rPr>
      </w:pPr>
    </w:p>
    <w:p w14:paraId="3FDB41BA" w14:textId="644E2C83" w:rsidR="00873E87" w:rsidRDefault="00873E87">
      <w:pPr>
        <w:rPr>
          <w:lang w:eastAsia="zh-CN"/>
        </w:rPr>
      </w:pPr>
    </w:p>
    <w:p w14:paraId="00802C8B" w14:textId="503992CF" w:rsidR="00873E87" w:rsidRDefault="00873E87">
      <w:pPr>
        <w:rPr>
          <w:lang w:eastAsia="zh-CN"/>
        </w:rPr>
      </w:pPr>
    </w:p>
    <w:p w14:paraId="4BC1DF86" w14:textId="67A8F231" w:rsidR="00873E87" w:rsidRDefault="00873E87">
      <w:pPr>
        <w:rPr>
          <w:lang w:eastAsia="zh-CN"/>
        </w:rPr>
      </w:pPr>
    </w:p>
    <w:p w14:paraId="57602BD3" w14:textId="22B38835" w:rsidR="00873E87" w:rsidRDefault="00873E87">
      <w:pPr>
        <w:rPr>
          <w:lang w:eastAsia="zh-CN"/>
        </w:rPr>
      </w:pPr>
    </w:p>
    <w:p w14:paraId="4377AD06" w14:textId="61359199" w:rsidR="00873E87" w:rsidRDefault="00873E87">
      <w:pPr>
        <w:rPr>
          <w:lang w:eastAsia="zh-CN"/>
        </w:rPr>
      </w:pPr>
    </w:p>
    <w:p w14:paraId="5F1F934A" w14:textId="59626F9F" w:rsidR="00873E87" w:rsidRDefault="00873E87">
      <w:pPr>
        <w:rPr>
          <w:lang w:eastAsia="zh-CN"/>
        </w:rPr>
      </w:pPr>
    </w:p>
    <w:p w14:paraId="30611CA0" w14:textId="1893F541" w:rsidR="00873E87" w:rsidRDefault="00873E87">
      <w:pPr>
        <w:rPr>
          <w:lang w:eastAsia="zh-CN"/>
        </w:rPr>
      </w:pPr>
    </w:p>
    <w:p w14:paraId="7F346AE4" w14:textId="18F5BA72" w:rsidR="00873E87" w:rsidRDefault="00873E87">
      <w:pPr>
        <w:rPr>
          <w:lang w:eastAsia="zh-CN"/>
        </w:rPr>
      </w:pPr>
    </w:p>
    <w:p w14:paraId="25FE6695" w14:textId="2BB21A54" w:rsidR="00873E87" w:rsidRDefault="00873E87">
      <w:pPr>
        <w:rPr>
          <w:lang w:eastAsia="zh-CN"/>
        </w:rPr>
      </w:pPr>
    </w:p>
    <w:p w14:paraId="6AA8C4D5" w14:textId="679401AF" w:rsidR="00873E87" w:rsidRDefault="00873E87">
      <w:pPr>
        <w:rPr>
          <w:lang w:eastAsia="zh-CN"/>
        </w:rPr>
      </w:pPr>
    </w:p>
    <w:p w14:paraId="34117C67" w14:textId="1DDE4F7D" w:rsidR="00873E87" w:rsidRDefault="00873E87">
      <w:pPr>
        <w:rPr>
          <w:lang w:eastAsia="zh-CN"/>
        </w:rPr>
      </w:pPr>
    </w:p>
    <w:p w14:paraId="749C409B" w14:textId="425E2617" w:rsidR="00873E87" w:rsidRDefault="00873E87">
      <w:pPr>
        <w:rPr>
          <w:lang w:eastAsia="zh-CN"/>
        </w:rPr>
      </w:pPr>
    </w:p>
    <w:p w14:paraId="7AFBBCA2" w14:textId="77777777" w:rsidR="00873E87" w:rsidRDefault="00873E87">
      <w:pPr>
        <w:rPr>
          <w:lang w:eastAsia="zh-CN"/>
        </w:rPr>
      </w:pPr>
    </w:p>
    <w:p w14:paraId="07475243" w14:textId="7AB1D546" w:rsidR="0028016E" w:rsidRDefault="0043183D">
      <w:pPr>
        <w:pStyle w:val="1"/>
      </w:pPr>
      <w:bookmarkStart w:id="6" w:name="_Toc492766850"/>
      <w:r>
        <w:t>Logical View</w:t>
      </w:r>
      <w:bookmarkEnd w:id="6"/>
      <w:r>
        <w:t xml:space="preserve"> </w:t>
      </w:r>
    </w:p>
    <w:p w14:paraId="134FD2F2" w14:textId="35F75721" w:rsidR="00873E87" w:rsidRDefault="006863B7" w:rsidP="00873E87">
      <w:r>
        <w:rPr>
          <w:noProof/>
        </w:rPr>
        <w:pict w14:anchorId="2154BBC4">
          <v:shape id="_x0000_s1032" type="#_x0000_t75" alt="" style="position:absolute;margin-left:14.95pt;margin-top:3.35pt;width:467.3pt;height:400.75pt;z-index:5;mso-wrap-edited:f;mso-width-percent:0;mso-height-percent:0;mso-position-horizontal-relative:text;mso-position-vertical-relative:text;mso-width-percent:0;mso-height-percent:0;mso-width-relative:page;mso-height-relative:page">
            <v:imagedata r:id="rId11" o:title="af2c42fea877c4b904e4bd2d8060e94"/>
          </v:shape>
        </w:pict>
      </w:r>
    </w:p>
    <w:p w14:paraId="6E29FEAF" w14:textId="37759C3B" w:rsidR="00873E87" w:rsidRDefault="00873E87" w:rsidP="00873E87"/>
    <w:p w14:paraId="477C5F39" w14:textId="6C12B3EE" w:rsidR="00873E87" w:rsidRDefault="00873E87" w:rsidP="00873E87"/>
    <w:p w14:paraId="248DAF7E" w14:textId="23C441D3" w:rsidR="00873E87" w:rsidRDefault="00873E87" w:rsidP="00873E87"/>
    <w:p w14:paraId="3B1DFB31" w14:textId="17C61FE5" w:rsidR="00873E87" w:rsidRDefault="00873E87" w:rsidP="00873E87"/>
    <w:p w14:paraId="26C2420D" w14:textId="7E8BBABB" w:rsidR="00873E87" w:rsidRDefault="00873E87" w:rsidP="00873E87"/>
    <w:p w14:paraId="518785A1" w14:textId="36E62A34" w:rsidR="00873E87" w:rsidRDefault="00873E87" w:rsidP="00873E87"/>
    <w:p w14:paraId="36EDCC22" w14:textId="22629D46" w:rsidR="00873E87" w:rsidRDefault="00873E87" w:rsidP="00873E87"/>
    <w:p w14:paraId="3C384273" w14:textId="02B75440" w:rsidR="00873E87" w:rsidRDefault="00873E87" w:rsidP="00873E87"/>
    <w:p w14:paraId="4E27D552" w14:textId="37719F60" w:rsidR="00873E87" w:rsidRDefault="00873E87" w:rsidP="00873E87"/>
    <w:p w14:paraId="1CFBEF75" w14:textId="5305362C" w:rsidR="00873E87" w:rsidRDefault="00873E87" w:rsidP="00873E87"/>
    <w:p w14:paraId="09FC2508" w14:textId="08BC0C1C" w:rsidR="00873E87" w:rsidRDefault="00873E87" w:rsidP="00873E87"/>
    <w:p w14:paraId="31293463" w14:textId="2353BFF4" w:rsidR="00873E87" w:rsidRDefault="00873E87" w:rsidP="00873E87"/>
    <w:p w14:paraId="5EF7C8E8" w14:textId="20BE3AA3" w:rsidR="00873E87" w:rsidRDefault="00873E87" w:rsidP="00873E87"/>
    <w:p w14:paraId="3CDC3B9C" w14:textId="2A70C930" w:rsidR="00873E87" w:rsidRDefault="00873E87" w:rsidP="00873E87"/>
    <w:p w14:paraId="43E3051D" w14:textId="616E56C6" w:rsidR="00873E87" w:rsidRDefault="00873E87" w:rsidP="00873E87"/>
    <w:p w14:paraId="6103CFAE" w14:textId="4FF6C6B0" w:rsidR="00873E87" w:rsidRDefault="00873E87" w:rsidP="00873E87"/>
    <w:p w14:paraId="49312933" w14:textId="06E56E58" w:rsidR="00873E87" w:rsidRDefault="00873E87" w:rsidP="00873E87"/>
    <w:p w14:paraId="2AC6D52D" w14:textId="5AE8AF45" w:rsidR="00873E87" w:rsidRDefault="00873E87" w:rsidP="00873E87"/>
    <w:p w14:paraId="2B98BEBD" w14:textId="7DDCB123" w:rsidR="00873E87" w:rsidRDefault="00873E87" w:rsidP="00873E87"/>
    <w:p w14:paraId="16848AA5" w14:textId="4F400FAC" w:rsidR="00873E87" w:rsidRDefault="00873E87" w:rsidP="00873E87"/>
    <w:p w14:paraId="67A6296D" w14:textId="39DDE00A" w:rsidR="00873E87" w:rsidRDefault="00873E87" w:rsidP="00873E87"/>
    <w:p w14:paraId="0FE8A864" w14:textId="1162F4D0" w:rsidR="00873E87" w:rsidRDefault="00873E87" w:rsidP="00873E87"/>
    <w:p w14:paraId="1C56793A" w14:textId="436E903C" w:rsidR="00873E87" w:rsidRDefault="00873E87" w:rsidP="00873E87"/>
    <w:p w14:paraId="03A01A9A" w14:textId="18BFD681" w:rsidR="00873E87" w:rsidRDefault="00873E87" w:rsidP="00873E87"/>
    <w:p w14:paraId="1294DD92" w14:textId="7A27323B" w:rsidR="00873E87" w:rsidRDefault="00873E87" w:rsidP="00873E87"/>
    <w:p w14:paraId="7E86F5B8" w14:textId="77777777" w:rsidR="00873E87" w:rsidRPr="00873E87" w:rsidRDefault="00873E87" w:rsidP="00873E87"/>
    <w:p w14:paraId="5FBE2652" w14:textId="51DE694F" w:rsidR="0028016E" w:rsidRDefault="0043183D">
      <w:pPr>
        <w:pStyle w:val="2"/>
      </w:pPr>
      <w:bookmarkStart w:id="7" w:name="_Toc492766851"/>
      <w:r>
        <w:lastRenderedPageBreak/>
        <w:t>Overview</w:t>
      </w:r>
      <w:bookmarkEnd w:id="7"/>
    </w:p>
    <w:p w14:paraId="31F0BB6F" w14:textId="530AE37A" w:rsidR="00524D5A" w:rsidRDefault="006863B7" w:rsidP="00524D5A">
      <w:r>
        <w:rPr>
          <w:noProof/>
        </w:rPr>
        <w:pict w14:anchorId="24B51C49">
          <v:shape id="_x0000_s1031" type="#_x0000_t75" alt="" style="position:absolute;margin-left:0;margin-top:0;width:467.3pt;height:319.9pt;z-index:6;mso-wrap-edited:f;mso-width-percent:0;mso-height-percent:0;mso-position-horizontal:absolute;mso-position-horizontal-relative:text;mso-position-vertical:inside;mso-position-vertical-relative:text;mso-width-percent:0;mso-height-percent:0;mso-width-relative:page;mso-height-relative:page">
            <v:imagedata r:id="rId12" o:title="5cd1ef1fc7f63989f8be2e299c3b6ec"/>
          </v:shape>
        </w:pict>
      </w:r>
    </w:p>
    <w:p w14:paraId="4793FAD7" w14:textId="130AD70F" w:rsidR="00524D5A" w:rsidRDefault="00524D5A" w:rsidP="00524D5A"/>
    <w:p w14:paraId="21E922D5" w14:textId="07EA0AB1" w:rsidR="00524D5A" w:rsidRDefault="00524D5A" w:rsidP="00524D5A"/>
    <w:p w14:paraId="38A8DC74" w14:textId="411E11CD" w:rsidR="00524D5A" w:rsidRDefault="00524D5A" w:rsidP="00524D5A"/>
    <w:p w14:paraId="399DC023" w14:textId="73E0D04F" w:rsidR="00524D5A" w:rsidRDefault="00524D5A" w:rsidP="00524D5A"/>
    <w:p w14:paraId="12A45F7D" w14:textId="46EFEA65" w:rsidR="00524D5A" w:rsidRDefault="00524D5A" w:rsidP="00524D5A"/>
    <w:p w14:paraId="7CFFF011" w14:textId="01A9B20B" w:rsidR="00524D5A" w:rsidRDefault="00524D5A" w:rsidP="00524D5A"/>
    <w:p w14:paraId="661FF8D4" w14:textId="7399DCFE" w:rsidR="00524D5A" w:rsidRDefault="00524D5A" w:rsidP="00524D5A"/>
    <w:p w14:paraId="70BFEADD" w14:textId="0DA22463" w:rsidR="00524D5A" w:rsidRDefault="00524D5A" w:rsidP="00524D5A"/>
    <w:p w14:paraId="205AA66F" w14:textId="50AFBA34" w:rsidR="00524D5A" w:rsidRDefault="00524D5A" w:rsidP="00524D5A"/>
    <w:p w14:paraId="00873A7B" w14:textId="5EDB2F23" w:rsidR="00524D5A" w:rsidRDefault="00524D5A" w:rsidP="00524D5A"/>
    <w:p w14:paraId="19AC433C" w14:textId="009C1ADC" w:rsidR="00524D5A" w:rsidRDefault="00524D5A" w:rsidP="00524D5A"/>
    <w:p w14:paraId="7FBF1706" w14:textId="60E34EB8" w:rsidR="00524D5A" w:rsidRDefault="00524D5A" w:rsidP="00524D5A"/>
    <w:p w14:paraId="0B4FD2DF" w14:textId="10596951" w:rsidR="00524D5A" w:rsidRDefault="00524D5A" w:rsidP="00524D5A"/>
    <w:p w14:paraId="5129F3A9" w14:textId="51756CD1" w:rsidR="00524D5A" w:rsidRDefault="00524D5A" w:rsidP="00524D5A"/>
    <w:p w14:paraId="20DC6046" w14:textId="416628CF" w:rsidR="00524D5A" w:rsidRDefault="00524D5A" w:rsidP="00524D5A"/>
    <w:p w14:paraId="07385CB4" w14:textId="18490E28" w:rsidR="00524D5A" w:rsidRDefault="00524D5A" w:rsidP="00524D5A"/>
    <w:p w14:paraId="45B0C0D0" w14:textId="28E1D2D1" w:rsidR="00524D5A" w:rsidRDefault="00524D5A" w:rsidP="00524D5A"/>
    <w:p w14:paraId="7A615AF0" w14:textId="03EAA02D" w:rsidR="00524D5A" w:rsidRDefault="00524D5A" w:rsidP="00524D5A"/>
    <w:p w14:paraId="5B0FA2E8" w14:textId="01E97FD8" w:rsidR="00524D5A" w:rsidRDefault="00524D5A" w:rsidP="00524D5A"/>
    <w:p w14:paraId="75DA219C" w14:textId="4C485AF4" w:rsidR="00524D5A" w:rsidRDefault="00524D5A" w:rsidP="00524D5A"/>
    <w:p w14:paraId="0ED6282C" w14:textId="649224C7" w:rsidR="00524D5A" w:rsidRDefault="00524D5A" w:rsidP="00524D5A"/>
    <w:p w14:paraId="68A53F64" w14:textId="267DC1A3" w:rsidR="00524D5A" w:rsidRDefault="00524D5A" w:rsidP="00524D5A"/>
    <w:p w14:paraId="417A49AE" w14:textId="0B696C49" w:rsidR="00524D5A" w:rsidRDefault="00524D5A" w:rsidP="00524D5A"/>
    <w:p w14:paraId="666BD85A" w14:textId="5257D880" w:rsidR="00524D5A" w:rsidRDefault="00524D5A" w:rsidP="00524D5A"/>
    <w:p w14:paraId="6C89BBE8" w14:textId="6F7B9F82" w:rsidR="00524D5A" w:rsidRDefault="00524D5A" w:rsidP="00524D5A"/>
    <w:p w14:paraId="74A33B21" w14:textId="77777777" w:rsidR="00524D5A" w:rsidRPr="00524D5A" w:rsidRDefault="00524D5A" w:rsidP="00524D5A"/>
    <w:p w14:paraId="177937A9" w14:textId="35205966" w:rsidR="0028016E" w:rsidRDefault="0043183D">
      <w:pPr>
        <w:pStyle w:val="2"/>
      </w:pPr>
      <w:bookmarkStart w:id="8" w:name="_Toc492766852"/>
      <w:r>
        <w:t>Architecturally Significant Design Packages</w:t>
      </w:r>
      <w:bookmarkEnd w:id="8"/>
    </w:p>
    <w:p w14:paraId="35127400" w14:textId="29D34910" w:rsidR="00524D5A" w:rsidRDefault="00524D5A" w:rsidP="00524D5A">
      <w:pPr>
        <w:ind w:left="720"/>
        <w:rPr>
          <w:lang w:eastAsia="zh-CN"/>
        </w:rPr>
      </w:pPr>
      <w:r>
        <w:rPr>
          <w:rFonts w:hint="eastAsia"/>
          <w:lang w:eastAsia="zh-CN"/>
        </w:rPr>
        <w:t>玩家包：主要负责与玩家有关的操作，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属性表示玩家的姓名，</w:t>
      </w:r>
      <w:r>
        <w:rPr>
          <w:rFonts w:hint="eastAsia"/>
          <w:lang w:eastAsia="zh-CN"/>
        </w:rPr>
        <w:t>attribute</w:t>
      </w:r>
      <w:r>
        <w:rPr>
          <w:rFonts w:hint="eastAsia"/>
          <w:lang w:eastAsia="zh-CN"/>
        </w:rPr>
        <w:t>属性表示玩家的战力，</w:t>
      </w:r>
      <w:r>
        <w:rPr>
          <w:rFonts w:hint="eastAsia"/>
          <w:lang w:eastAsia="zh-CN"/>
        </w:rPr>
        <w:t>money</w:t>
      </w:r>
      <w:r>
        <w:rPr>
          <w:rFonts w:hint="eastAsia"/>
          <w:lang w:eastAsia="zh-CN"/>
        </w:rPr>
        <w:t>表示玩家的金钱，</w:t>
      </w:r>
      <w:proofErr w:type="spellStart"/>
      <w:r>
        <w:rPr>
          <w:rFonts w:hint="eastAsia"/>
          <w:lang w:eastAsia="zh-CN"/>
        </w:rPr>
        <w:t>initplayer</w:t>
      </w:r>
      <w:proofErr w:type="spellEnd"/>
      <w:r>
        <w:rPr>
          <w:rFonts w:hint="eastAsia"/>
          <w:lang w:eastAsia="zh-CN"/>
        </w:rPr>
        <w:t>（）用来初始化选定角色，</w:t>
      </w:r>
      <w:proofErr w:type="spellStart"/>
      <w:r>
        <w:rPr>
          <w:rFonts w:hint="eastAsia"/>
          <w:lang w:eastAsia="zh-CN"/>
        </w:rPr>
        <w:t>Get</w:t>
      </w:r>
      <w:r>
        <w:rPr>
          <w:lang w:eastAsia="zh-CN"/>
        </w:rPr>
        <w:t>N</w:t>
      </w:r>
      <w:r>
        <w:rPr>
          <w:rFonts w:hint="eastAsia"/>
          <w:lang w:eastAsia="zh-CN"/>
        </w:rPr>
        <w:t>umber</w:t>
      </w:r>
      <w:proofErr w:type="spellEnd"/>
      <w:r>
        <w:rPr>
          <w:rFonts w:hint="eastAsia"/>
          <w:lang w:eastAsia="zh-CN"/>
        </w:rPr>
        <w:t>（）用来计算玩家移动的步数</w:t>
      </w:r>
      <w:r w:rsidR="004418A0">
        <w:rPr>
          <w:rFonts w:hint="eastAsia"/>
          <w:lang w:eastAsia="zh-CN"/>
        </w:rPr>
        <w:t>。</w:t>
      </w:r>
    </w:p>
    <w:p w14:paraId="0B43B51E" w14:textId="2EA5AAAA" w:rsidR="00524D5A" w:rsidRDefault="00524D5A" w:rsidP="00524D5A">
      <w:pPr>
        <w:ind w:left="720"/>
        <w:rPr>
          <w:lang w:eastAsia="zh-CN"/>
        </w:rPr>
      </w:pPr>
      <w:r>
        <w:rPr>
          <w:rFonts w:hint="eastAsia"/>
          <w:lang w:eastAsia="zh-CN"/>
        </w:rPr>
        <w:t>土地包：主要有土地类、</w:t>
      </w:r>
      <w:r w:rsidR="004418A0">
        <w:rPr>
          <w:rFonts w:hint="eastAsia"/>
          <w:lang w:eastAsia="zh-CN"/>
        </w:rPr>
        <w:t>道馆类、房产类、和楼层类，其中道馆类和房产类继承于土地类，楼层类继承于道馆类。</w:t>
      </w:r>
    </w:p>
    <w:p w14:paraId="2490F84D" w14:textId="42DE0A57" w:rsidR="004418A0" w:rsidRPr="00524D5A" w:rsidRDefault="004418A0" w:rsidP="00524D5A">
      <w:pPr>
        <w:ind w:left="720"/>
        <w:rPr>
          <w:lang w:eastAsia="zh-CN"/>
        </w:rPr>
      </w:pPr>
      <w:r>
        <w:rPr>
          <w:rFonts w:hint="eastAsia"/>
          <w:lang w:eastAsia="zh-CN"/>
        </w:rPr>
        <w:t>商店包：主要负责显示商品信息。</w:t>
      </w:r>
    </w:p>
    <w:p w14:paraId="5532258A" w14:textId="53E7B282" w:rsidR="0028016E" w:rsidRDefault="0043183D">
      <w:pPr>
        <w:pStyle w:val="1"/>
      </w:pPr>
      <w:bookmarkStart w:id="9" w:name="_Toc492766853"/>
      <w:r>
        <w:t>Process View</w:t>
      </w:r>
      <w:bookmarkEnd w:id="9"/>
      <w:r>
        <w:t xml:space="preserve"> </w:t>
      </w:r>
    </w:p>
    <w:p w14:paraId="6552AC36" w14:textId="52ED52BB" w:rsidR="004418A0" w:rsidRPr="004418A0" w:rsidRDefault="004418A0" w:rsidP="004418A0">
      <w:pPr>
        <w:ind w:left="720"/>
        <w:rPr>
          <w:b/>
          <w:bCs/>
          <w:sz w:val="32"/>
          <w:szCs w:val="32"/>
          <w:lang w:eastAsia="zh-CN"/>
        </w:rPr>
      </w:pPr>
      <w:r w:rsidRPr="004418A0">
        <w:rPr>
          <w:rFonts w:hint="eastAsia"/>
          <w:b/>
          <w:bCs/>
          <w:sz w:val="32"/>
          <w:szCs w:val="32"/>
          <w:lang w:eastAsia="zh-CN"/>
        </w:rPr>
        <w:t>登录游戏</w:t>
      </w:r>
    </w:p>
    <w:p w14:paraId="7CE59F50" w14:textId="758BA114" w:rsidR="004418A0" w:rsidRDefault="006863B7" w:rsidP="004418A0">
      <w:r>
        <w:rPr>
          <w:noProof/>
        </w:rPr>
        <w:pict w14:anchorId="096191FE">
          <v:shape id="_x0000_s1030" type="#_x0000_t75" alt="" style="position:absolute;margin-left:61.75pt;margin-top:8.4pt;width:283.3pt;height:207.55pt;z-index:7;mso-wrap-edited:f;mso-width-percent:0;mso-height-percent:0;mso-position-horizontal-relative:text;mso-position-vertical-relative:text;mso-width-percent:0;mso-height-percent:0;mso-width-relative:page;mso-height-relative:page">
            <v:imagedata r:id="rId13" o:title="984b8377219b0a6ffd91041c20feef3"/>
          </v:shape>
        </w:pict>
      </w:r>
    </w:p>
    <w:p w14:paraId="5FE46858" w14:textId="5883D8ED" w:rsidR="004418A0" w:rsidRDefault="004418A0" w:rsidP="004418A0"/>
    <w:p w14:paraId="5525D796" w14:textId="262F9EAF" w:rsidR="004418A0" w:rsidRDefault="004418A0" w:rsidP="004418A0"/>
    <w:p w14:paraId="6798CFE7" w14:textId="6C6CCDBF" w:rsidR="004418A0" w:rsidRDefault="004418A0" w:rsidP="004418A0"/>
    <w:p w14:paraId="251E09C1" w14:textId="0C690436" w:rsidR="004418A0" w:rsidRDefault="004418A0" w:rsidP="004418A0"/>
    <w:p w14:paraId="33D34FF4" w14:textId="4CAF104B" w:rsidR="004418A0" w:rsidRDefault="004418A0" w:rsidP="004418A0"/>
    <w:p w14:paraId="7310E01D" w14:textId="6972B4B0" w:rsidR="004418A0" w:rsidRDefault="004418A0" w:rsidP="004418A0"/>
    <w:p w14:paraId="708AC363" w14:textId="1676AC0C" w:rsidR="004418A0" w:rsidRDefault="004418A0" w:rsidP="004418A0"/>
    <w:p w14:paraId="61B2FE3B" w14:textId="7E205B2C" w:rsidR="004418A0" w:rsidRDefault="004418A0" w:rsidP="004418A0"/>
    <w:p w14:paraId="0AC08267" w14:textId="16575D45" w:rsidR="004418A0" w:rsidRDefault="004418A0" w:rsidP="004418A0"/>
    <w:p w14:paraId="30A1EE38" w14:textId="4F3C9F21" w:rsidR="004418A0" w:rsidRDefault="004418A0" w:rsidP="004418A0"/>
    <w:p w14:paraId="63B18516" w14:textId="2C4B7D80" w:rsidR="004418A0" w:rsidRDefault="004418A0" w:rsidP="004418A0"/>
    <w:p w14:paraId="671A6F8A" w14:textId="7C35EB61" w:rsidR="004418A0" w:rsidRDefault="004418A0" w:rsidP="004418A0"/>
    <w:p w14:paraId="3B93D7CF" w14:textId="0F6E9D10" w:rsidR="004418A0" w:rsidRDefault="004418A0" w:rsidP="004418A0">
      <w:pPr>
        <w:rPr>
          <w:b/>
          <w:bCs/>
          <w:sz w:val="32"/>
          <w:szCs w:val="32"/>
          <w:lang w:eastAsia="zh-CN"/>
        </w:rPr>
      </w:pPr>
      <w:r w:rsidRPr="004418A0">
        <w:rPr>
          <w:rFonts w:hint="eastAsia"/>
          <w:b/>
          <w:bCs/>
          <w:sz w:val="32"/>
          <w:szCs w:val="32"/>
          <w:lang w:eastAsia="zh-CN"/>
        </w:rPr>
        <w:lastRenderedPageBreak/>
        <w:t>行走、挑战道馆和购买土地</w:t>
      </w:r>
    </w:p>
    <w:p w14:paraId="5767175A" w14:textId="218C38C5" w:rsidR="004418A0" w:rsidRPr="004418A0" w:rsidRDefault="006863B7" w:rsidP="004418A0">
      <w:pPr>
        <w:rPr>
          <w:b/>
          <w:bCs/>
          <w:sz w:val="32"/>
          <w:szCs w:val="32"/>
          <w:lang w:eastAsia="zh-CN"/>
        </w:rPr>
      </w:pPr>
      <w:r>
        <w:rPr>
          <w:noProof/>
        </w:rPr>
        <w:pict w14:anchorId="3687D582">
          <v:shape id="_x0000_s1029" type="#_x0000_t75" alt="" style="position:absolute;margin-left:48.95pt;margin-top:9.45pt;width:407.55pt;height:444.45pt;z-index:8;mso-wrap-edited:f;mso-width-percent:0;mso-height-percent:0;mso-position-horizontal-relative:text;mso-position-vertical-relative:text;mso-width-percent:0;mso-height-percent:0;mso-width-relative:page;mso-height-relative:page">
            <v:imagedata r:id="rId14" o:title="9ecb21c6c9a2ffa4081d575080b38da"/>
          </v:shape>
        </w:pict>
      </w:r>
    </w:p>
    <w:p w14:paraId="4FD386BD" w14:textId="00E4EAB0" w:rsidR="004418A0" w:rsidRDefault="004418A0" w:rsidP="004418A0">
      <w:pPr>
        <w:rPr>
          <w:lang w:eastAsia="zh-CN"/>
        </w:rPr>
      </w:pPr>
    </w:p>
    <w:p w14:paraId="690C163C" w14:textId="0FBDF3C3" w:rsidR="004418A0" w:rsidRDefault="004418A0" w:rsidP="004418A0">
      <w:pPr>
        <w:rPr>
          <w:lang w:eastAsia="zh-CN"/>
        </w:rPr>
      </w:pPr>
    </w:p>
    <w:p w14:paraId="053D375E" w14:textId="1881B51E" w:rsidR="004418A0" w:rsidRDefault="004418A0" w:rsidP="004418A0">
      <w:pPr>
        <w:rPr>
          <w:lang w:eastAsia="zh-CN"/>
        </w:rPr>
      </w:pPr>
    </w:p>
    <w:p w14:paraId="430DFA91" w14:textId="0A526F23" w:rsidR="004418A0" w:rsidRDefault="004418A0" w:rsidP="004418A0">
      <w:pPr>
        <w:rPr>
          <w:lang w:eastAsia="zh-CN"/>
        </w:rPr>
      </w:pPr>
    </w:p>
    <w:p w14:paraId="177E38C1" w14:textId="60540FF0" w:rsidR="004418A0" w:rsidRDefault="004418A0" w:rsidP="004418A0">
      <w:pPr>
        <w:rPr>
          <w:lang w:eastAsia="zh-CN"/>
        </w:rPr>
      </w:pPr>
    </w:p>
    <w:p w14:paraId="13F46380" w14:textId="39916813" w:rsidR="004418A0" w:rsidRDefault="004418A0" w:rsidP="004418A0">
      <w:pPr>
        <w:rPr>
          <w:lang w:eastAsia="zh-CN"/>
        </w:rPr>
      </w:pPr>
    </w:p>
    <w:p w14:paraId="1A527CB1" w14:textId="69865955" w:rsidR="004418A0" w:rsidRDefault="004418A0" w:rsidP="004418A0">
      <w:pPr>
        <w:rPr>
          <w:lang w:eastAsia="zh-CN"/>
        </w:rPr>
      </w:pPr>
    </w:p>
    <w:p w14:paraId="621DF336" w14:textId="32083696" w:rsidR="004418A0" w:rsidRDefault="004418A0" w:rsidP="004418A0">
      <w:pPr>
        <w:rPr>
          <w:lang w:eastAsia="zh-CN"/>
        </w:rPr>
      </w:pPr>
    </w:p>
    <w:p w14:paraId="0022D56A" w14:textId="5361EA78" w:rsidR="004418A0" w:rsidRDefault="004418A0" w:rsidP="004418A0">
      <w:pPr>
        <w:rPr>
          <w:lang w:eastAsia="zh-CN"/>
        </w:rPr>
      </w:pPr>
    </w:p>
    <w:p w14:paraId="6E6CE8D1" w14:textId="632C7F60" w:rsidR="004418A0" w:rsidRDefault="004418A0" w:rsidP="004418A0">
      <w:pPr>
        <w:rPr>
          <w:lang w:eastAsia="zh-CN"/>
        </w:rPr>
      </w:pPr>
    </w:p>
    <w:p w14:paraId="3D1F83FB" w14:textId="7D17028E" w:rsidR="004418A0" w:rsidRDefault="004418A0" w:rsidP="004418A0">
      <w:pPr>
        <w:rPr>
          <w:lang w:eastAsia="zh-CN"/>
        </w:rPr>
      </w:pPr>
    </w:p>
    <w:p w14:paraId="76CA01A3" w14:textId="3EADB463" w:rsidR="004418A0" w:rsidRDefault="004418A0" w:rsidP="004418A0">
      <w:pPr>
        <w:rPr>
          <w:lang w:eastAsia="zh-CN"/>
        </w:rPr>
      </w:pPr>
    </w:p>
    <w:p w14:paraId="28EE22A4" w14:textId="52B3BDE7" w:rsidR="004418A0" w:rsidRDefault="004418A0" w:rsidP="004418A0">
      <w:pPr>
        <w:rPr>
          <w:lang w:eastAsia="zh-CN"/>
        </w:rPr>
      </w:pPr>
    </w:p>
    <w:p w14:paraId="548915F7" w14:textId="2A1C96C6" w:rsidR="004418A0" w:rsidRDefault="004418A0" w:rsidP="004418A0">
      <w:pPr>
        <w:rPr>
          <w:lang w:eastAsia="zh-CN"/>
        </w:rPr>
      </w:pPr>
    </w:p>
    <w:p w14:paraId="25D0EEF1" w14:textId="5B6B5231" w:rsidR="004418A0" w:rsidRDefault="004418A0" w:rsidP="004418A0">
      <w:pPr>
        <w:rPr>
          <w:lang w:eastAsia="zh-CN"/>
        </w:rPr>
      </w:pPr>
    </w:p>
    <w:p w14:paraId="3F3CF5F2" w14:textId="20B41E15" w:rsidR="004418A0" w:rsidRDefault="004418A0" w:rsidP="004418A0">
      <w:pPr>
        <w:rPr>
          <w:lang w:eastAsia="zh-CN"/>
        </w:rPr>
      </w:pPr>
    </w:p>
    <w:p w14:paraId="38F2C4F3" w14:textId="547A7664" w:rsidR="004418A0" w:rsidRDefault="004418A0" w:rsidP="004418A0">
      <w:pPr>
        <w:rPr>
          <w:lang w:eastAsia="zh-CN"/>
        </w:rPr>
      </w:pPr>
    </w:p>
    <w:p w14:paraId="791CCB8B" w14:textId="60B97EF1" w:rsidR="004418A0" w:rsidRDefault="004418A0" w:rsidP="004418A0">
      <w:pPr>
        <w:rPr>
          <w:lang w:eastAsia="zh-CN"/>
        </w:rPr>
      </w:pPr>
    </w:p>
    <w:p w14:paraId="4747CFAC" w14:textId="28F6D772" w:rsidR="004418A0" w:rsidRDefault="004418A0" w:rsidP="004418A0">
      <w:pPr>
        <w:rPr>
          <w:lang w:eastAsia="zh-CN"/>
        </w:rPr>
      </w:pPr>
    </w:p>
    <w:p w14:paraId="20B401B7" w14:textId="34B28007" w:rsidR="004418A0" w:rsidRDefault="004418A0" w:rsidP="004418A0">
      <w:pPr>
        <w:rPr>
          <w:lang w:eastAsia="zh-CN"/>
        </w:rPr>
      </w:pPr>
    </w:p>
    <w:p w14:paraId="3EE66F60" w14:textId="294B7FC2" w:rsidR="004418A0" w:rsidRDefault="004418A0" w:rsidP="004418A0">
      <w:pPr>
        <w:rPr>
          <w:lang w:eastAsia="zh-CN"/>
        </w:rPr>
      </w:pPr>
    </w:p>
    <w:p w14:paraId="5070ECB3" w14:textId="173563D9" w:rsidR="004418A0" w:rsidRDefault="004418A0" w:rsidP="004418A0">
      <w:pPr>
        <w:rPr>
          <w:lang w:eastAsia="zh-CN"/>
        </w:rPr>
      </w:pPr>
    </w:p>
    <w:p w14:paraId="764446FB" w14:textId="34641281" w:rsidR="004418A0" w:rsidRDefault="004418A0" w:rsidP="004418A0">
      <w:pPr>
        <w:rPr>
          <w:lang w:eastAsia="zh-CN"/>
        </w:rPr>
      </w:pPr>
    </w:p>
    <w:p w14:paraId="7E26BA7F" w14:textId="2ECD9FF6" w:rsidR="004418A0" w:rsidRDefault="004418A0" w:rsidP="004418A0">
      <w:pPr>
        <w:rPr>
          <w:lang w:eastAsia="zh-CN"/>
        </w:rPr>
      </w:pPr>
    </w:p>
    <w:p w14:paraId="217E63BB" w14:textId="08C4BBBA" w:rsidR="004418A0" w:rsidRDefault="004418A0" w:rsidP="004418A0">
      <w:pPr>
        <w:rPr>
          <w:lang w:eastAsia="zh-CN"/>
        </w:rPr>
      </w:pPr>
    </w:p>
    <w:p w14:paraId="7E628A49" w14:textId="256009CF" w:rsidR="004418A0" w:rsidRDefault="004418A0" w:rsidP="004418A0">
      <w:pPr>
        <w:rPr>
          <w:lang w:eastAsia="zh-CN"/>
        </w:rPr>
      </w:pPr>
    </w:p>
    <w:p w14:paraId="70650444" w14:textId="6E619C23" w:rsidR="004418A0" w:rsidRDefault="004418A0" w:rsidP="004418A0">
      <w:pPr>
        <w:rPr>
          <w:lang w:eastAsia="zh-CN"/>
        </w:rPr>
      </w:pPr>
    </w:p>
    <w:p w14:paraId="31AFD93C" w14:textId="422DA9A4" w:rsidR="004418A0" w:rsidRDefault="004418A0" w:rsidP="004418A0">
      <w:pPr>
        <w:rPr>
          <w:lang w:eastAsia="zh-CN"/>
        </w:rPr>
      </w:pPr>
    </w:p>
    <w:p w14:paraId="6CD1C00F" w14:textId="45C1E43A" w:rsidR="004418A0" w:rsidRDefault="004418A0" w:rsidP="004418A0">
      <w:pPr>
        <w:rPr>
          <w:lang w:eastAsia="zh-CN"/>
        </w:rPr>
      </w:pPr>
    </w:p>
    <w:p w14:paraId="3A5D6AC0" w14:textId="2CD50DE2" w:rsidR="004418A0" w:rsidRDefault="004418A0" w:rsidP="004418A0">
      <w:pPr>
        <w:rPr>
          <w:lang w:eastAsia="zh-CN"/>
        </w:rPr>
      </w:pPr>
    </w:p>
    <w:p w14:paraId="0482718B" w14:textId="1B4A9E31" w:rsidR="004418A0" w:rsidRDefault="004418A0" w:rsidP="004418A0">
      <w:pPr>
        <w:rPr>
          <w:lang w:eastAsia="zh-CN"/>
        </w:rPr>
      </w:pPr>
    </w:p>
    <w:p w14:paraId="18A37639" w14:textId="74BA7FA7" w:rsidR="004418A0" w:rsidRDefault="004418A0" w:rsidP="004418A0">
      <w:pPr>
        <w:rPr>
          <w:lang w:eastAsia="zh-CN"/>
        </w:rPr>
      </w:pPr>
    </w:p>
    <w:p w14:paraId="2DEA3568" w14:textId="0D0F975F" w:rsidR="004418A0" w:rsidRDefault="004418A0" w:rsidP="004418A0">
      <w:pPr>
        <w:rPr>
          <w:lang w:eastAsia="zh-CN"/>
        </w:rPr>
      </w:pPr>
    </w:p>
    <w:p w14:paraId="2A2EE105" w14:textId="637B378F" w:rsidR="004418A0" w:rsidRDefault="004418A0" w:rsidP="004418A0">
      <w:pPr>
        <w:rPr>
          <w:lang w:eastAsia="zh-CN"/>
        </w:rPr>
      </w:pPr>
    </w:p>
    <w:p w14:paraId="090F5261" w14:textId="2BD7F628" w:rsidR="004418A0" w:rsidRDefault="004418A0" w:rsidP="004418A0">
      <w:pPr>
        <w:rPr>
          <w:lang w:eastAsia="zh-CN"/>
        </w:rPr>
      </w:pPr>
    </w:p>
    <w:p w14:paraId="170B28BC" w14:textId="254ADC32" w:rsidR="004418A0" w:rsidRDefault="004418A0" w:rsidP="004418A0">
      <w:pPr>
        <w:rPr>
          <w:lang w:eastAsia="zh-CN"/>
        </w:rPr>
      </w:pPr>
    </w:p>
    <w:p w14:paraId="3A98185D" w14:textId="77EB7E8D" w:rsidR="004418A0" w:rsidRDefault="004418A0" w:rsidP="004418A0">
      <w:pPr>
        <w:rPr>
          <w:lang w:eastAsia="zh-CN"/>
        </w:rPr>
      </w:pPr>
    </w:p>
    <w:p w14:paraId="2062CE1A" w14:textId="09897E0F" w:rsidR="004418A0" w:rsidRDefault="004418A0" w:rsidP="004418A0">
      <w:pPr>
        <w:rPr>
          <w:lang w:eastAsia="zh-CN"/>
        </w:rPr>
      </w:pPr>
    </w:p>
    <w:p w14:paraId="7AB5CB47" w14:textId="1B6A9BC2" w:rsidR="004418A0" w:rsidRPr="004418A0" w:rsidRDefault="004418A0" w:rsidP="004418A0">
      <w:pPr>
        <w:rPr>
          <w:b/>
          <w:bCs/>
          <w:sz w:val="32"/>
          <w:szCs w:val="32"/>
          <w:lang w:eastAsia="zh-CN"/>
        </w:rPr>
      </w:pPr>
      <w:r w:rsidRPr="004418A0">
        <w:rPr>
          <w:rFonts w:hint="eastAsia"/>
          <w:b/>
          <w:bCs/>
          <w:sz w:val="32"/>
          <w:szCs w:val="32"/>
          <w:lang w:eastAsia="zh-CN"/>
        </w:rPr>
        <w:t>购买商品</w:t>
      </w:r>
    </w:p>
    <w:p w14:paraId="7B400F3D" w14:textId="43EE2103" w:rsidR="004418A0" w:rsidRDefault="006863B7" w:rsidP="004418A0">
      <w:pPr>
        <w:rPr>
          <w:lang w:eastAsia="zh-CN"/>
        </w:rPr>
      </w:pPr>
      <w:r>
        <w:rPr>
          <w:noProof/>
        </w:rPr>
        <w:pict w14:anchorId="6708BA6E">
          <v:shape id="_x0000_s1028" type="#_x0000_t75" alt="" style="position:absolute;margin-left:62.5pt;margin-top:4.1pt;width:250.6pt;height:172.9pt;z-index:9;mso-wrap-edited:f;mso-width-percent:0;mso-height-percent:0;mso-position-horizontal-relative:text;mso-position-vertical-relative:text;mso-width-percent:0;mso-height-percent:0;mso-width-relative:page;mso-height-relative:page">
            <v:imagedata r:id="rId15" o:title="c31b10f95b3820ae7f35de338ca535c"/>
          </v:shape>
        </w:pict>
      </w:r>
    </w:p>
    <w:p w14:paraId="7E6C2AA1" w14:textId="77777777" w:rsidR="004418A0" w:rsidRPr="004418A0" w:rsidRDefault="004418A0" w:rsidP="004418A0">
      <w:pPr>
        <w:rPr>
          <w:lang w:eastAsia="zh-CN"/>
        </w:rPr>
      </w:pPr>
    </w:p>
    <w:p w14:paraId="3098A4F2" w14:textId="1F1136D5" w:rsidR="004418A0" w:rsidRDefault="004418A0" w:rsidP="004418A0">
      <w:pPr>
        <w:rPr>
          <w:lang w:eastAsia="zh-CN"/>
        </w:rPr>
      </w:pPr>
    </w:p>
    <w:p w14:paraId="72715248" w14:textId="006E8A3F" w:rsidR="004418A0" w:rsidRDefault="004418A0" w:rsidP="004418A0">
      <w:pPr>
        <w:rPr>
          <w:lang w:eastAsia="zh-CN"/>
        </w:rPr>
      </w:pPr>
    </w:p>
    <w:p w14:paraId="2BBA508E" w14:textId="1C821407" w:rsidR="004418A0" w:rsidRDefault="004418A0" w:rsidP="004418A0">
      <w:pPr>
        <w:rPr>
          <w:lang w:eastAsia="zh-CN"/>
        </w:rPr>
      </w:pPr>
    </w:p>
    <w:p w14:paraId="4547078A" w14:textId="52D5F13A" w:rsidR="004418A0" w:rsidRDefault="004418A0" w:rsidP="004418A0">
      <w:pPr>
        <w:rPr>
          <w:lang w:eastAsia="zh-CN"/>
        </w:rPr>
      </w:pPr>
    </w:p>
    <w:p w14:paraId="7494241F" w14:textId="3F341728" w:rsidR="004418A0" w:rsidRDefault="004418A0" w:rsidP="004418A0">
      <w:pPr>
        <w:rPr>
          <w:lang w:eastAsia="zh-CN"/>
        </w:rPr>
      </w:pPr>
    </w:p>
    <w:p w14:paraId="4C6924C2" w14:textId="4C895D11" w:rsidR="004418A0" w:rsidRDefault="004418A0" w:rsidP="004418A0">
      <w:pPr>
        <w:rPr>
          <w:lang w:eastAsia="zh-CN"/>
        </w:rPr>
      </w:pPr>
    </w:p>
    <w:p w14:paraId="4CC42B0B" w14:textId="5C3CABEE" w:rsidR="004418A0" w:rsidRDefault="004418A0" w:rsidP="004418A0">
      <w:pPr>
        <w:rPr>
          <w:lang w:eastAsia="zh-CN"/>
        </w:rPr>
      </w:pPr>
    </w:p>
    <w:p w14:paraId="6CC8CE22" w14:textId="77777777" w:rsidR="004418A0" w:rsidRPr="004418A0" w:rsidRDefault="004418A0" w:rsidP="004418A0">
      <w:pPr>
        <w:rPr>
          <w:lang w:eastAsia="zh-CN"/>
        </w:rPr>
      </w:pPr>
    </w:p>
    <w:p w14:paraId="77E5F9EC" w14:textId="5D78A95C" w:rsidR="0028016E" w:rsidRDefault="0043183D">
      <w:pPr>
        <w:pStyle w:val="1"/>
      </w:pPr>
      <w:bookmarkStart w:id="10" w:name="_Toc492766854"/>
      <w:r>
        <w:lastRenderedPageBreak/>
        <w:t>Deployment View</w:t>
      </w:r>
      <w:bookmarkEnd w:id="10"/>
      <w:r>
        <w:t xml:space="preserve"> </w:t>
      </w:r>
    </w:p>
    <w:p w14:paraId="4CC08E89" w14:textId="7148116C" w:rsidR="00E63314" w:rsidRDefault="006863B7" w:rsidP="00E63314">
      <w:r>
        <w:rPr>
          <w:noProof/>
        </w:rPr>
        <w:pict w14:anchorId="408F4DAB">
          <v:shape id="_x0000_s1027" type="#_x0000_t75" alt="" style="position:absolute;margin-left:29.9pt;margin-top:4.1pt;width:468pt;height:134.5pt;z-index:10;mso-wrap-edited:f;mso-width-percent:0;mso-height-percent:0;mso-position-horizontal-relative:text;mso-position-vertical-relative:text;mso-width-percent:0;mso-height-percent:0;mso-width-relative:page;mso-height-relative:page">
            <v:imagedata r:id="rId16" o:title="0e7e948767b723cb5158704c6a42801"/>
          </v:shape>
        </w:pict>
      </w:r>
    </w:p>
    <w:p w14:paraId="1C149148" w14:textId="5C16380B" w:rsidR="00E63314" w:rsidRDefault="00E63314" w:rsidP="00E63314"/>
    <w:p w14:paraId="5B70E35F" w14:textId="20CD2D63" w:rsidR="00E63314" w:rsidRDefault="00E63314" w:rsidP="00E63314"/>
    <w:p w14:paraId="7A52ED74" w14:textId="4EABDD7C" w:rsidR="00E63314" w:rsidRDefault="00E63314" w:rsidP="00E63314"/>
    <w:p w14:paraId="325CB916" w14:textId="2A842E48" w:rsidR="00E63314" w:rsidRDefault="00E63314" w:rsidP="00E63314"/>
    <w:p w14:paraId="2BF039ED" w14:textId="15C51ECD" w:rsidR="00E63314" w:rsidRDefault="00E63314" w:rsidP="00E63314"/>
    <w:p w14:paraId="463B4EF4" w14:textId="78B8254F" w:rsidR="00E63314" w:rsidRDefault="00E63314" w:rsidP="00E63314"/>
    <w:p w14:paraId="4B7C3445" w14:textId="0D586FE2" w:rsidR="00E63314" w:rsidRDefault="00E63314" w:rsidP="00E63314"/>
    <w:p w14:paraId="14C8D8D1" w14:textId="00DC22A9" w:rsidR="00E63314" w:rsidRDefault="00E63314" w:rsidP="00E63314"/>
    <w:p w14:paraId="182A6299" w14:textId="0410C8C6" w:rsidR="00E63314" w:rsidRDefault="00E63314" w:rsidP="00E63314"/>
    <w:p w14:paraId="12F2F577" w14:textId="37889812" w:rsidR="00E63314" w:rsidRDefault="00E63314" w:rsidP="00E63314"/>
    <w:p w14:paraId="0E3EB5BC" w14:textId="77777777" w:rsidR="00E63314" w:rsidRPr="00E63314" w:rsidRDefault="00E63314" w:rsidP="00E63314"/>
    <w:p w14:paraId="5E5A82E5" w14:textId="77777777" w:rsidR="0028016E" w:rsidRDefault="0043183D">
      <w:pPr>
        <w:pStyle w:val="1"/>
      </w:pPr>
      <w:bookmarkStart w:id="11" w:name="_Toc492766855"/>
      <w:r>
        <w:t>Implementation View</w:t>
      </w:r>
      <w:bookmarkEnd w:id="11"/>
      <w:r>
        <w:t xml:space="preserve"> </w:t>
      </w:r>
    </w:p>
    <w:p w14:paraId="657F1D52" w14:textId="676724F3" w:rsidR="0028016E" w:rsidRDefault="0043183D">
      <w:pPr>
        <w:pStyle w:val="2"/>
      </w:pPr>
      <w:bookmarkStart w:id="12" w:name="_Toc492766856"/>
      <w:r>
        <w:t>Overview</w:t>
      </w:r>
      <w:bookmarkEnd w:id="12"/>
    </w:p>
    <w:p w14:paraId="1ADF3C8E" w14:textId="7B017D34" w:rsidR="00E63314" w:rsidRDefault="006863B7" w:rsidP="00E63314">
      <w:r>
        <w:rPr>
          <w:noProof/>
        </w:rPr>
        <w:pict w14:anchorId="4049CE25">
          <v:shape id="_x0000_s1026" type="#_x0000_t75" alt="" style="position:absolute;margin-left:59.75pt;margin-top:4.15pt;width:209.5pt;height:408.25pt;z-index:11;mso-wrap-edited:f;mso-width-percent:0;mso-height-percent:0;mso-position-horizontal-relative:text;mso-position-vertical-relative:text;mso-width-percent:0;mso-height-percent:0;mso-width-relative:page;mso-height-relative:page">
            <v:imagedata r:id="rId17" o:title="cd01ecf48bad5aad4415503bdeb0ddf"/>
          </v:shape>
        </w:pict>
      </w:r>
    </w:p>
    <w:p w14:paraId="133CE02E" w14:textId="21710D65" w:rsidR="00E63314" w:rsidRDefault="00E63314" w:rsidP="00E63314"/>
    <w:p w14:paraId="091B9684" w14:textId="32E106F8" w:rsidR="00E63314" w:rsidRDefault="00E63314" w:rsidP="00E63314"/>
    <w:p w14:paraId="7DD528F0" w14:textId="2A9714C1" w:rsidR="00E63314" w:rsidRDefault="00E63314" w:rsidP="00E63314"/>
    <w:p w14:paraId="0103FB32" w14:textId="1D6A60ED" w:rsidR="00E63314" w:rsidRDefault="00E63314" w:rsidP="00E63314"/>
    <w:p w14:paraId="15151B79" w14:textId="37AAD404" w:rsidR="00E63314" w:rsidRDefault="00E63314" w:rsidP="00E63314"/>
    <w:p w14:paraId="2F9471E6" w14:textId="2AA0998B" w:rsidR="00E63314" w:rsidRDefault="00E63314" w:rsidP="00E63314"/>
    <w:p w14:paraId="6E2F2D3B" w14:textId="24A93056" w:rsidR="00E63314" w:rsidRDefault="00E63314" w:rsidP="00E63314"/>
    <w:p w14:paraId="09B01DF3" w14:textId="33EE3C0D" w:rsidR="00E63314" w:rsidRDefault="00E63314" w:rsidP="00E63314"/>
    <w:p w14:paraId="55829F4E" w14:textId="306EE8AA" w:rsidR="00E63314" w:rsidRDefault="00E63314" w:rsidP="00E63314"/>
    <w:p w14:paraId="29E08379" w14:textId="663DEC4C" w:rsidR="00E63314" w:rsidRDefault="00E63314" w:rsidP="00E63314"/>
    <w:p w14:paraId="709F00CA" w14:textId="7D29A6B7" w:rsidR="00E63314" w:rsidRDefault="00E63314" w:rsidP="00E63314"/>
    <w:p w14:paraId="41EDACBF" w14:textId="74BBBD31" w:rsidR="00E63314" w:rsidRDefault="00E63314" w:rsidP="00E63314"/>
    <w:p w14:paraId="6155F623" w14:textId="4BCA6F00" w:rsidR="00E63314" w:rsidRDefault="00E63314" w:rsidP="00E63314"/>
    <w:p w14:paraId="30112B6B" w14:textId="7C161FF2" w:rsidR="00E63314" w:rsidRDefault="00E63314" w:rsidP="00E63314"/>
    <w:p w14:paraId="77D46F36" w14:textId="60883E5F" w:rsidR="00E63314" w:rsidRDefault="00E63314" w:rsidP="00E63314"/>
    <w:p w14:paraId="65CDBB5E" w14:textId="60EF4D4D" w:rsidR="00E63314" w:rsidRDefault="00E63314" w:rsidP="00E63314"/>
    <w:p w14:paraId="577574F0" w14:textId="21676CF5" w:rsidR="00E63314" w:rsidRDefault="00E63314" w:rsidP="00E63314"/>
    <w:p w14:paraId="17CBA954" w14:textId="5FEC7BC8" w:rsidR="00E63314" w:rsidRDefault="00E63314" w:rsidP="00E63314"/>
    <w:p w14:paraId="0E558E03" w14:textId="41794CF2" w:rsidR="00E63314" w:rsidRDefault="00E63314" w:rsidP="00E63314"/>
    <w:p w14:paraId="6589B601" w14:textId="6C27FA4E" w:rsidR="00E63314" w:rsidRDefault="00E63314" w:rsidP="00E63314"/>
    <w:p w14:paraId="54BA6BAF" w14:textId="322CDE3C" w:rsidR="00E63314" w:rsidRDefault="00E63314" w:rsidP="00E63314"/>
    <w:p w14:paraId="7E567038" w14:textId="4304D35C" w:rsidR="00E63314" w:rsidRDefault="00E63314" w:rsidP="00E63314"/>
    <w:p w14:paraId="2B2D489D" w14:textId="20BE2274" w:rsidR="00E63314" w:rsidRDefault="00E63314" w:rsidP="00E63314"/>
    <w:p w14:paraId="393C7948" w14:textId="3C3D43D8" w:rsidR="00E63314" w:rsidRDefault="00E63314" w:rsidP="00E63314"/>
    <w:p w14:paraId="1560874B" w14:textId="223D3A73" w:rsidR="00E63314" w:rsidRDefault="00E63314" w:rsidP="00E63314"/>
    <w:p w14:paraId="21F812B7" w14:textId="5608091D" w:rsidR="00E63314" w:rsidRDefault="00E63314" w:rsidP="00E63314"/>
    <w:p w14:paraId="0D5280BE" w14:textId="066FB9D3" w:rsidR="00E63314" w:rsidRDefault="00E63314" w:rsidP="00E63314"/>
    <w:p w14:paraId="07388D47" w14:textId="1E7E57E0" w:rsidR="00E63314" w:rsidRDefault="00E63314" w:rsidP="00E63314"/>
    <w:p w14:paraId="6FFDE3E5" w14:textId="47CBD5E2" w:rsidR="00E63314" w:rsidRDefault="00E63314" w:rsidP="00E63314"/>
    <w:p w14:paraId="71D91378" w14:textId="14CA0161" w:rsidR="00E63314" w:rsidRDefault="00E63314" w:rsidP="00E63314"/>
    <w:p w14:paraId="24A3A268" w14:textId="21DF8BB3" w:rsidR="00E63314" w:rsidRDefault="00E63314" w:rsidP="00E63314"/>
    <w:p w14:paraId="17FF04E8" w14:textId="05659D80" w:rsidR="00E63314" w:rsidRDefault="00E63314" w:rsidP="00E63314"/>
    <w:p w14:paraId="2657F910" w14:textId="1591089B" w:rsidR="00E63314" w:rsidRDefault="00E63314" w:rsidP="00E63314"/>
    <w:p w14:paraId="7803E42B" w14:textId="77777777" w:rsidR="00E63314" w:rsidRPr="00E63314" w:rsidRDefault="00E63314" w:rsidP="00E63314"/>
    <w:p w14:paraId="5C2DBCF5" w14:textId="77777777" w:rsidR="0028016E" w:rsidRDefault="0043183D">
      <w:pPr>
        <w:pStyle w:val="2"/>
      </w:pPr>
      <w:bookmarkStart w:id="13" w:name="_Toc492766857"/>
      <w:r>
        <w:lastRenderedPageBreak/>
        <w:t>Layers</w:t>
      </w:r>
      <w:bookmarkEnd w:id="13"/>
    </w:p>
    <w:p w14:paraId="58BC9036" w14:textId="2FC00BD4" w:rsidR="00065022" w:rsidRPr="00065022" w:rsidRDefault="00065022" w:rsidP="00065022">
      <w:pPr>
        <w:ind w:firstLineChars="400" w:firstLine="800"/>
        <w:rPr>
          <w:rFonts w:ascii="Times" w:hAnsi="Times"/>
          <w:iCs/>
          <w:lang w:eastAsia="zh-CN"/>
        </w:rPr>
      </w:pPr>
      <w:r>
        <w:rPr>
          <w:rFonts w:ascii="Times" w:hAnsi="Times"/>
          <w:iCs/>
          <w:lang w:eastAsia="zh-CN"/>
        </w:rPr>
        <w:t>1.</w:t>
      </w:r>
      <w:r w:rsidRPr="00065022">
        <w:rPr>
          <w:rFonts w:ascii="Times" w:hAnsi="Times" w:hint="eastAsia"/>
          <w:iCs/>
          <w:lang w:eastAsia="zh-CN"/>
        </w:rPr>
        <w:t>UI</w:t>
      </w:r>
      <w:r w:rsidRPr="00065022">
        <w:rPr>
          <w:rFonts w:ascii="Times" w:hAnsi="Times" w:hint="eastAsia"/>
          <w:iCs/>
          <w:lang w:eastAsia="zh-CN"/>
        </w:rPr>
        <w:t>层</w:t>
      </w:r>
    </w:p>
    <w:p w14:paraId="54F54F3E" w14:textId="0E83CDE4" w:rsidR="00065022" w:rsidRPr="00065022" w:rsidRDefault="00065022" w:rsidP="00065022">
      <w:pPr>
        <w:ind w:leftChars="400" w:left="800"/>
        <w:rPr>
          <w:rFonts w:ascii="Times" w:hAnsi="Times"/>
          <w:iCs/>
          <w:lang w:eastAsia="zh-CN"/>
        </w:rPr>
      </w:pPr>
      <w:r w:rsidRPr="00065022">
        <w:rPr>
          <w:rFonts w:ascii="Times" w:hAnsi="Times" w:hint="eastAsia"/>
          <w:iCs/>
          <w:lang w:eastAsia="zh-CN"/>
        </w:rPr>
        <w:t>描述用户可视化界面。包括</w:t>
      </w:r>
      <w:r>
        <w:rPr>
          <w:rFonts w:ascii="Times" w:hAnsi="Times" w:hint="eastAsia"/>
          <w:iCs/>
          <w:lang w:eastAsia="zh-CN"/>
        </w:rPr>
        <w:t>各个玩家面板信息，玩家位置，地图显示，游戏动画等等</w:t>
      </w:r>
    </w:p>
    <w:p w14:paraId="61EDDF61" w14:textId="77777777" w:rsidR="00065022" w:rsidRPr="00065022" w:rsidRDefault="00065022" w:rsidP="00065022">
      <w:pPr>
        <w:ind w:firstLineChars="400" w:firstLine="800"/>
        <w:rPr>
          <w:rFonts w:ascii="Times" w:hAnsi="Times"/>
          <w:iCs/>
          <w:lang w:eastAsia="zh-CN"/>
        </w:rPr>
      </w:pPr>
      <w:r w:rsidRPr="00065022">
        <w:rPr>
          <w:rFonts w:ascii="Times" w:hAnsi="Times" w:hint="eastAsia"/>
          <w:iCs/>
          <w:lang w:eastAsia="zh-CN"/>
        </w:rPr>
        <w:t>2.</w:t>
      </w:r>
      <w:r w:rsidRPr="00065022">
        <w:rPr>
          <w:rFonts w:ascii="Times" w:hAnsi="Times" w:hint="eastAsia"/>
          <w:iCs/>
          <w:lang w:eastAsia="zh-CN"/>
        </w:rPr>
        <w:t>控制器层</w:t>
      </w:r>
    </w:p>
    <w:p w14:paraId="7D9F6E9E" w14:textId="77777777" w:rsidR="00065022" w:rsidRPr="00065022" w:rsidRDefault="00065022" w:rsidP="00065022">
      <w:pPr>
        <w:ind w:leftChars="400" w:left="800"/>
        <w:rPr>
          <w:rFonts w:ascii="Times" w:hAnsi="Times"/>
          <w:iCs/>
          <w:lang w:eastAsia="zh-CN"/>
        </w:rPr>
      </w:pPr>
      <w:r w:rsidRPr="00065022">
        <w:rPr>
          <w:rFonts w:ascii="Times" w:hAnsi="Times" w:hint="eastAsia"/>
          <w:iCs/>
          <w:lang w:eastAsia="zh-CN"/>
        </w:rPr>
        <w:t>主要分为外观控制器和用例控制器。提供</w:t>
      </w:r>
      <w:r w:rsidRPr="00065022">
        <w:rPr>
          <w:rFonts w:ascii="Times" w:hAnsi="Times" w:hint="eastAsia"/>
          <w:iCs/>
          <w:lang w:eastAsia="zh-CN"/>
        </w:rPr>
        <w:t>UI</w:t>
      </w:r>
      <w:r w:rsidRPr="00065022">
        <w:rPr>
          <w:rFonts w:ascii="Times" w:hAnsi="Times" w:hint="eastAsia"/>
          <w:iCs/>
          <w:lang w:eastAsia="zh-CN"/>
        </w:rPr>
        <w:t>层与领域层的交互接口，通过控制器传递操作领域层对象的指令。</w:t>
      </w:r>
    </w:p>
    <w:p w14:paraId="68639031" w14:textId="77777777" w:rsidR="00065022" w:rsidRPr="00065022" w:rsidRDefault="00065022" w:rsidP="00065022">
      <w:pPr>
        <w:ind w:firstLineChars="400" w:firstLine="800"/>
        <w:rPr>
          <w:rFonts w:ascii="Times" w:hAnsi="Times"/>
          <w:iCs/>
          <w:lang w:eastAsia="zh-CN"/>
        </w:rPr>
      </w:pPr>
      <w:r w:rsidRPr="00065022">
        <w:rPr>
          <w:rFonts w:ascii="Times" w:hAnsi="Times" w:hint="eastAsia"/>
          <w:iCs/>
          <w:lang w:eastAsia="zh-CN"/>
        </w:rPr>
        <w:t>3.</w:t>
      </w:r>
      <w:r w:rsidRPr="00065022">
        <w:rPr>
          <w:rFonts w:ascii="Times" w:hAnsi="Times" w:hint="eastAsia"/>
          <w:iCs/>
          <w:lang w:eastAsia="zh-CN"/>
        </w:rPr>
        <w:t>领域层</w:t>
      </w:r>
    </w:p>
    <w:p w14:paraId="4E9F9E1D" w14:textId="77777777" w:rsidR="00065022" w:rsidRPr="00065022" w:rsidRDefault="00065022" w:rsidP="00065022">
      <w:pPr>
        <w:ind w:firstLineChars="400" w:firstLine="800"/>
        <w:rPr>
          <w:rFonts w:ascii="Times" w:hAnsi="Times"/>
          <w:iCs/>
          <w:lang w:eastAsia="zh-CN"/>
        </w:rPr>
      </w:pPr>
      <w:r w:rsidRPr="00065022">
        <w:rPr>
          <w:rFonts w:ascii="Times" w:hAnsi="Times" w:hint="eastAsia"/>
          <w:iCs/>
          <w:lang w:eastAsia="zh-CN"/>
        </w:rPr>
        <w:t>拥有实现</w:t>
      </w:r>
      <w:r w:rsidRPr="00065022">
        <w:rPr>
          <w:rFonts w:ascii="Times" w:hAnsi="Times" w:hint="eastAsia"/>
          <w:iCs/>
          <w:lang w:eastAsia="zh-CN"/>
        </w:rPr>
        <w:t>UI</w:t>
      </w:r>
      <w:r w:rsidRPr="00065022">
        <w:rPr>
          <w:rFonts w:ascii="Times" w:hAnsi="Times" w:hint="eastAsia"/>
          <w:iCs/>
          <w:lang w:eastAsia="zh-CN"/>
        </w:rPr>
        <w:t>层展示的功能所需要的类，以实现各种用例。</w:t>
      </w:r>
    </w:p>
    <w:p w14:paraId="5C81911B" w14:textId="77777777" w:rsidR="00065022" w:rsidRPr="00065022" w:rsidRDefault="00065022" w:rsidP="00065022">
      <w:pPr>
        <w:ind w:firstLineChars="400" w:firstLine="800"/>
        <w:rPr>
          <w:rFonts w:ascii="Times" w:hAnsi="Times"/>
          <w:iCs/>
          <w:lang w:eastAsia="zh-CN"/>
        </w:rPr>
      </w:pPr>
      <w:r w:rsidRPr="00065022">
        <w:rPr>
          <w:rFonts w:ascii="Times" w:hAnsi="Times" w:hint="eastAsia"/>
          <w:iCs/>
          <w:lang w:eastAsia="zh-CN"/>
        </w:rPr>
        <w:t>4.</w:t>
      </w:r>
      <w:r w:rsidRPr="00065022">
        <w:rPr>
          <w:rFonts w:ascii="Times" w:hAnsi="Times" w:hint="eastAsia"/>
          <w:iCs/>
          <w:lang w:eastAsia="zh-CN"/>
        </w:rPr>
        <w:t>数据层</w:t>
      </w:r>
    </w:p>
    <w:p w14:paraId="434B0DB6" w14:textId="4990F66A" w:rsidR="0028016E" w:rsidRDefault="00065022" w:rsidP="00065022">
      <w:pPr>
        <w:ind w:firstLineChars="400" w:firstLine="800"/>
        <w:rPr>
          <w:lang w:eastAsia="zh-CN"/>
        </w:rPr>
      </w:pPr>
      <w:r w:rsidRPr="00065022">
        <w:rPr>
          <w:rFonts w:ascii="Times" w:hAnsi="Times" w:hint="eastAsia"/>
          <w:iCs/>
          <w:lang w:eastAsia="zh-CN"/>
        </w:rPr>
        <w:t>实现</w:t>
      </w:r>
      <w:r>
        <w:rPr>
          <w:rFonts w:ascii="Times" w:hAnsi="Times" w:hint="eastAsia"/>
          <w:iCs/>
          <w:lang w:eastAsia="zh-CN"/>
        </w:rPr>
        <w:t>玩家位置、玩家面板信息的数据库存储</w:t>
      </w:r>
      <w:r w:rsidRPr="00065022">
        <w:rPr>
          <w:rFonts w:ascii="Times" w:hAnsi="Times" w:hint="eastAsia"/>
          <w:iCs/>
          <w:lang w:eastAsia="zh-CN"/>
        </w:rPr>
        <w:t>，由各种表、视图、函数等组成。</w:t>
      </w:r>
    </w:p>
    <w:p w14:paraId="0C078884" w14:textId="2B6883B9" w:rsidR="0028016E" w:rsidRDefault="0043183D">
      <w:pPr>
        <w:pStyle w:val="1"/>
      </w:pPr>
      <w:bookmarkStart w:id="14" w:name="_Toc492766859"/>
      <w:r>
        <w:t>Size and Performance</w:t>
      </w:r>
      <w:bookmarkEnd w:id="14"/>
      <w:r>
        <w:t xml:space="preserve"> </w:t>
      </w:r>
    </w:p>
    <w:p w14:paraId="639208ED" w14:textId="005E95F9" w:rsidR="004418A0" w:rsidRPr="004418A0" w:rsidRDefault="004418A0" w:rsidP="004418A0">
      <w:pPr>
        <w:ind w:left="720"/>
        <w:rPr>
          <w:lang w:eastAsia="zh-CN"/>
        </w:rPr>
      </w:pPr>
      <w:r>
        <w:rPr>
          <w:rFonts w:hint="eastAsia"/>
          <w:lang w:eastAsia="zh-CN"/>
        </w:rPr>
        <w:t>该系统应该保证能够正确的计算出玩家移动的信息，并且能够实时的更改后台数据库以确保游戏状态被正确保存，当系统突然崩溃或意外退出时</w:t>
      </w:r>
      <w:r w:rsidR="00E63314">
        <w:rPr>
          <w:rFonts w:hint="eastAsia"/>
          <w:lang w:eastAsia="zh-CN"/>
        </w:rPr>
        <w:t>，能够恢复到上一个正常状态。</w:t>
      </w:r>
    </w:p>
    <w:p w14:paraId="406F90CA" w14:textId="77777777" w:rsidR="0028016E" w:rsidRDefault="0043183D">
      <w:pPr>
        <w:pStyle w:val="1"/>
      </w:pPr>
      <w:bookmarkStart w:id="15" w:name="_Toc492766860"/>
      <w:r>
        <w:t>Quality</w:t>
      </w:r>
      <w:bookmarkEnd w:id="15"/>
      <w:r>
        <w:t xml:space="preserve"> </w:t>
      </w:r>
    </w:p>
    <w:p w14:paraId="13127286" w14:textId="52936A78" w:rsidR="00C0265B" w:rsidRPr="00E63314" w:rsidRDefault="00E63314" w:rsidP="00E63314">
      <w:pPr>
        <w:pStyle w:val="InfoBlue"/>
      </w:pPr>
      <w:r w:rsidRPr="00E63314">
        <w:rPr>
          <w:rFonts w:hint="eastAsia"/>
        </w:rPr>
        <w:t>该系统可以很方便的</w:t>
      </w:r>
      <w:r>
        <w:rPr>
          <w:rFonts w:hint="eastAsia"/>
        </w:rPr>
        <w:t>根据后续需求对本游戏进行功能拓展以及添加，来丰富游戏的可玩性。该系统对安全方便的要求较低，主要是能够进行错误回滚。</w:t>
      </w:r>
    </w:p>
    <w:sectPr w:rsidR="00C0265B" w:rsidRPr="00E63314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7A806" w14:textId="77777777" w:rsidR="006863B7" w:rsidRDefault="006863B7">
      <w:pPr>
        <w:spacing w:line="240" w:lineRule="auto"/>
      </w:pPr>
      <w:r>
        <w:separator/>
      </w:r>
    </w:p>
  </w:endnote>
  <w:endnote w:type="continuationSeparator" w:id="0">
    <w:p w14:paraId="7EDD8A7C" w14:textId="77777777" w:rsidR="006863B7" w:rsidRDefault="0068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016E" w:rsidRPr="0043183D" w14:paraId="458E836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5684BE" w14:textId="77777777" w:rsidR="0028016E" w:rsidRPr="0043183D" w:rsidRDefault="0043183D">
          <w:pPr>
            <w:ind w:right="360"/>
          </w:pPr>
          <w:r w:rsidRPr="0043183D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2F4B0E" w14:textId="497E943D" w:rsidR="0028016E" w:rsidRPr="0043183D" w:rsidRDefault="0043183D">
          <w:pPr>
            <w:jc w:val="center"/>
          </w:pPr>
          <w:r w:rsidRPr="0043183D">
            <w:sym w:font="Symbol" w:char="F0D3"/>
          </w:r>
          <w:fldSimple w:instr=" DOCPROPERTY &quot;Company&quot;  \* MERGEFORMAT ">
            <w:r w:rsidR="00C0265B" w:rsidRPr="0043183D">
              <w:t>&lt;Company Name&gt;</w:t>
            </w:r>
          </w:fldSimple>
          <w:r w:rsidRPr="0043183D">
            <w:t xml:space="preserve">, </w:t>
          </w:r>
          <w:r w:rsidRPr="0043183D">
            <w:fldChar w:fldCharType="begin"/>
          </w:r>
          <w:r w:rsidRPr="0043183D">
            <w:instrText xml:space="preserve"> DATE \@ "yyyy" </w:instrText>
          </w:r>
          <w:r w:rsidRPr="0043183D">
            <w:fldChar w:fldCharType="separate"/>
          </w:r>
          <w:r w:rsidR="00177ED7">
            <w:rPr>
              <w:noProof/>
            </w:rPr>
            <w:t>2020</w:t>
          </w:r>
          <w:r w:rsidRPr="0043183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F56B7" w14:textId="77777777" w:rsidR="0028016E" w:rsidRPr="0043183D" w:rsidRDefault="0043183D">
          <w:pPr>
            <w:jc w:val="right"/>
          </w:pPr>
          <w:r w:rsidRPr="0043183D">
            <w:t xml:space="preserve">Page </w:t>
          </w:r>
          <w:r w:rsidRPr="0043183D">
            <w:rPr>
              <w:rStyle w:val="a8"/>
            </w:rPr>
            <w:fldChar w:fldCharType="begin"/>
          </w:r>
          <w:r w:rsidRPr="0043183D">
            <w:rPr>
              <w:rStyle w:val="a8"/>
            </w:rPr>
            <w:instrText xml:space="preserve"> PAGE </w:instrText>
          </w:r>
          <w:r w:rsidRPr="0043183D">
            <w:rPr>
              <w:rStyle w:val="a8"/>
            </w:rPr>
            <w:fldChar w:fldCharType="separate"/>
          </w:r>
          <w:r w:rsidRPr="0043183D">
            <w:rPr>
              <w:rStyle w:val="a8"/>
              <w:noProof/>
            </w:rPr>
            <w:t>2</w:t>
          </w:r>
          <w:r w:rsidRPr="0043183D">
            <w:rPr>
              <w:rStyle w:val="a8"/>
            </w:rPr>
            <w:fldChar w:fldCharType="end"/>
          </w:r>
          <w:r w:rsidRPr="0043183D">
            <w:rPr>
              <w:rStyle w:val="a8"/>
            </w:rPr>
            <w:t xml:space="preserve"> of </w:t>
          </w:r>
          <w:r w:rsidRPr="0043183D">
            <w:rPr>
              <w:rStyle w:val="a8"/>
            </w:rPr>
            <w:fldChar w:fldCharType="begin"/>
          </w:r>
          <w:r w:rsidRPr="0043183D">
            <w:rPr>
              <w:rStyle w:val="a8"/>
            </w:rPr>
            <w:instrText xml:space="preserve"> NUMPAGES  \* MERGEFORMAT </w:instrText>
          </w:r>
          <w:r w:rsidRPr="0043183D">
            <w:rPr>
              <w:rStyle w:val="a8"/>
            </w:rPr>
            <w:fldChar w:fldCharType="separate"/>
          </w:r>
          <w:r w:rsidRPr="0043183D">
            <w:rPr>
              <w:rStyle w:val="a8"/>
              <w:noProof/>
            </w:rPr>
            <w:t>2</w:t>
          </w:r>
          <w:r w:rsidRPr="0043183D">
            <w:rPr>
              <w:rStyle w:val="a8"/>
            </w:rPr>
            <w:fldChar w:fldCharType="end"/>
          </w:r>
        </w:p>
      </w:tc>
    </w:tr>
  </w:tbl>
  <w:p w14:paraId="07549104" w14:textId="77777777" w:rsidR="0028016E" w:rsidRDefault="002801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AED43" w14:textId="77777777" w:rsidR="006863B7" w:rsidRDefault="006863B7">
      <w:pPr>
        <w:spacing w:line="240" w:lineRule="auto"/>
      </w:pPr>
      <w:r>
        <w:separator/>
      </w:r>
    </w:p>
  </w:footnote>
  <w:footnote w:type="continuationSeparator" w:id="0">
    <w:p w14:paraId="02AC02E1" w14:textId="77777777" w:rsidR="006863B7" w:rsidRDefault="00686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016E" w:rsidRPr="0043183D" w14:paraId="5CAF76AB" w14:textId="77777777">
      <w:tc>
        <w:tcPr>
          <w:tcW w:w="6379" w:type="dxa"/>
        </w:tcPr>
        <w:p w14:paraId="0AF13FC1" w14:textId="77777777" w:rsidR="0028016E" w:rsidRPr="0043183D" w:rsidRDefault="0043183D">
          <w:fldSimple w:instr=" SUBJECT  \* MERGEFORMAT ">
            <w:r w:rsidR="00C0265B" w:rsidRPr="0043183D">
              <w:t>&lt;Project Name&gt;</w:t>
            </w:r>
          </w:fldSimple>
        </w:p>
      </w:tc>
      <w:tc>
        <w:tcPr>
          <w:tcW w:w="3179" w:type="dxa"/>
        </w:tcPr>
        <w:p w14:paraId="64278F40" w14:textId="77777777" w:rsidR="0028016E" w:rsidRPr="0043183D" w:rsidRDefault="0028016E">
          <w:pPr>
            <w:tabs>
              <w:tab w:val="left" w:pos="1135"/>
            </w:tabs>
            <w:spacing w:before="40"/>
            <w:ind w:right="68"/>
          </w:pPr>
        </w:p>
      </w:tc>
    </w:tr>
    <w:tr w:rsidR="0028016E" w:rsidRPr="0043183D" w14:paraId="70AEDA55" w14:textId="77777777">
      <w:tc>
        <w:tcPr>
          <w:tcW w:w="6379" w:type="dxa"/>
        </w:tcPr>
        <w:p w14:paraId="526877F4" w14:textId="77777777" w:rsidR="0028016E" w:rsidRPr="0043183D" w:rsidRDefault="0043183D">
          <w:fldSimple w:instr=" TITLE  \* MERGEFORMAT ">
            <w:r w:rsidR="00C0265B" w:rsidRPr="0043183D">
              <w:t>Software Architecture Document</w:t>
            </w:r>
          </w:fldSimple>
        </w:p>
      </w:tc>
      <w:tc>
        <w:tcPr>
          <w:tcW w:w="3179" w:type="dxa"/>
        </w:tcPr>
        <w:p w14:paraId="0CCEB2D2" w14:textId="77777777" w:rsidR="0028016E" w:rsidRPr="0043183D" w:rsidRDefault="0043183D">
          <w:r w:rsidRPr="0043183D">
            <w:t xml:space="preserve">  Date:  &lt;dd/mmm/yy&gt;</w:t>
          </w:r>
        </w:p>
      </w:tc>
    </w:tr>
  </w:tbl>
  <w:p w14:paraId="7EFAE9FC" w14:textId="77777777" w:rsidR="0028016E" w:rsidRDefault="002801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457EA1"/>
    <w:multiLevelType w:val="multilevel"/>
    <w:tmpl w:val="789674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265B"/>
    <w:rsid w:val="00065022"/>
    <w:rsid w:val="00177ED7"/>
    <w:rsid w:val="0028016E"/>
    <w:rsid w:val="0043183D"/>
    <w:rsid w:val="004418A0"/>
    <w:rsid w:val="00524D5A"/>
    <w:rsid w:val="006863B7"/>
    <w:rsid w:val="00873E87"/>
    <w:rsid w:val="00C0265B"/>
    <w:rsid w:val="00E6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48698A0B"/>
  <w15:chartTrackingRefBased/>
  <w15:docId w15:val="{A1D8F1F9-CF74-4120-9D97-519CEA52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TOC1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20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E63314"/>
    <w:pPr>
      <w:spacing w:after="120"/>
      <w:ind w:left="720"/>
    </w:pPr>
    <w:rPr>
      <w:rFonts w:ascii="Times" w:hAnsi="Times"/>
      <w:iCs/>
      <w:lang w:eastAsia="zh-CN"/>
    </w:r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6719;&#20214;&#20998;&#26512;&#22823;&#20316;&#19994;\rup_sad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F:\软件分析大作业\rup_sad.dot</Template>
  <TotalTime>0</TotalTime>
  <Pages>7</Pages>
  <Words>424</Words>
  <Characters>1078</Characters>
  <Application>Microsoft Office Word</Application>
  <DocSecurity>0</DocSecurity>
  <Lines>56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lenovo</dc:creator>
  <cp:keywords/>
  <dc:description/>
  <cp:lastModifiedBy>Microsoft Office User</cp:lastModifiedBy>
  <cp:revision>2</cp:revision>
  <cp:lastPrinted>1899-12-31T15:54:17Z</cp:lastPrinted>
  <dcterms:created xsi:type="dcterms:W3CDTF">2020-06-07T12:41:00Z</dcterms:created>
  <dcterms:modified xsi:type="dcterms:W3CDTF">2020-06-07T13:48:00Z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